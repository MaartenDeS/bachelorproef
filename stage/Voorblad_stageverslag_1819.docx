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753" w:rsidRPr="00E06084" w:rsidRDefault="00386EA8">
      <w:pPr>
        <w:rPr>
          <w:lang w:eastAsia="nl-BE"/>
        </w:rPr>
      </w:pP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-1113155</wp:posOffset>
                </wp:positionV>
                <wp:extent cx="1762125" cy="1173480"/>
                <wp:effectExtent l="3175" t="0" r="0" b="254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76C" w:rsidRPr="00E06084" w:rsidRDefault="00FF176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.15pt;margin-top:-87.65pt;width:138.75pt;height:92.4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" stroked="f">
                <v:textbox style="mso-fit-shape-to-text:t">
                  <w:txbxContent>
                    <w:p w:rsidR="00FF176C" w:rsidRPr="00E06084" w:rsidRDefault="00FF176C"/>
                  </w:txbxContent>
                </v:textbox>
              </v:shape>
            </w:pict>
          </mc:Fallback>
        </mc:AlternateContent>
      </w:r>
    </w:p>
    <w:p w:rsidR="00EA24E5" w:rsidRPr="00E06084" w:rsidRDefault="00B52DB8" w:rsidP="00BC0AD2">
      <w:pPr>
        <w:rPr>
          <w:lang w:eastAsia="nl-BE"/>
        </w:rPr>
      </w:pPr>
      <w:bookmarkStart w:id="0" w:name="_GoBack"/>
      <w:bookmarkEnd w:id="0"/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6765353</wp:posOffset>
                </wp:positionV>
                <wp:extent cx="3517265" cy="112839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9F8" w:rsidRPr="00E06084" w:rsidRDefault="003449F8" w:rsidP="003449F8">
                            <w:pPr>
                              <w:spacing w:line="360" w:lineRule="auto"/>
                            </w:pPr>
                            <w:r w:rsidRPr="00E06084">
                              <w:t xml:space="preserve">Student: </w:t>
                            </w:r>
                            <w:permStart w:id="1361403088" w:edGrp="everyone"/>
                            <w:r w:rsidR="008D6B1A">
                              <w:t>Maarten De Smedt</w:t>
                            </w:r>
                            <w:permEnd w:id="1361403088"/>
                          </w:p>
                          <w:p w:rsidR="003449F8" w:rsidRDefault="003449F8" w:rsidP="00BB7B4B">
                            <w:pPr>
                              <w:spacing w:line="360" w:lineRule="auto"/>
                            </w:pPr>
                          </w:p>
                          <w:p w:rsidR="00BB7B4B" w:rsidRPr="00E06084" w:rsidRDefault="00BB7B4B" w:rsidP="00BB7B4B">
                            <w:pPr>
                              <w:spacing w:line="360" w:lineRule="auto"/>
                            </w:pPr>
                            <w:r w:rsidRPr="00E06084">
                              <w:t xml:space="preserve">Stagebegeleider: </w:t>
                            </w:r>
                            <w:permStart w:id="1910918835" w:edGrp="everyone"/>
                            <w:r w:rsidR="008D6B1A">
                              <w:t>Stefaan De Cock</w:t>
                            </w:r>
                          </w:p>
                          <w:permEnd w:id="1910918835"/>
                          <w:p w:rsidR="00BB7B4B" w:rsidRPr="008D6B1A" w:rsidRDefault="00FF176C" w:rsidP="00BB7B4B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6B1A">
                              <w:rPr>
                                <w:lang w:val="en-US"/>
                              </w:rPr>
                              <w:t>Stagebedrijf</w:t>
                            </w:r>
                            <w:proofErr w:type="spellEnd"/>
                            <w:r w:rsidR="00BB7B4B" w:rsidRPr="008D6B1A">
                              <w:rPr>
                                <w:lang w:val="en-US"/>
                              </w:rPr>
                              <w:t xml:space="preserve">: </w:t>
                            </w:r>
                            <w:permStart w:id="156456174" w:edGrp="everyone"/>
                            <w:r w:rsidR="008D6B1A" w:rsidRPr="008D6B1A">
                              <w:rPr>
                                <w:lang w:val="en-US"/>
                              </w:rPr>
                              <w:t>Be-Mobile</w:t>
                            </w:r>
                          </w:p>
                          <w:permEnd w:id="156456174"/>
                          <w:p w:rsidR="00BB7B4B" w:rsidRPr="008D6B1A" w:rsidRDefault="001270E8" w:rsidP="00BB7B4B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6B1A">
                              <w:rPr>
                                <w:lang w:val="en-US"/>
                              </w:rPr>
                              <w:t>Stagementor</w:t>
                            </w:r>
                            <w:proofErr w:type="spellEnd"/>
                            <w:r w:rsidR="00BB7B4B" w:rsidRPr="008D6B1A">
                              <w:rPr>
                                <w:lang w:val="en-US"/>
                              </w:rPr>
                              <w:t xml:space="preserve">: </w:t>
                            </w:r>
                            <w:permStart w:id="1744705176" w:edGrp="everyone"/>
                            <w:r w:rsidR="008D6B1A" w:rsidRPr="008D6B1A">
                              <w:rPr>
                                <w:lang w:val="en-US"/>
                              </w:rPr>
                              <w:t>Si</w:t>
                            </w:r>
                            <w:r w:rsidR="008D6B1A">
                              <w:rPr>
                                <w:lang w:val="en-US"/>
                              </w:rPr>
                              <w:t xml:space="preserve">mon </w:t>
                            </w:r>
                            <w:proofErr w:type="spellStart"/>
                            <w:r w:rsidR="008D6B1A">
                              <w:rPr>
                                <w:lang w:val="en-US"/>
                              </w:rPr>
                              <w:t>Lepla</w:t>
                            </w:r>
                            <w:proofErr w:type="spellEnd"/>
                          </w:p>
                          <w:p w:rsidR="003449F8" w:rsidRPr="00E06084" w:rsidRDefault="003449F8" w:rsidP="003449F8">
                            <w:pPr>
                              <w:spacing w:line="360" w:lineRule="auto"/>
                            </w:pPr>
                            <w:r w:rsidRPr="00E06084">
                              <w:t>Academiejaar 201</w:t>
                            </w:r>
                            <w:r>
                              <w:t>8</w:t>
                            </w:r>
                            <w:r w:rsidRPr="00E06084">
                              <w:t>-201</w:t>
                            </w:r>
                            <w:r>
                              <w:t>9</w:t>
                            </w:r>
                          </w:p>
                          <w:permEnd w:id="1744705176"/>
                          <w:p w:rsidR="003449F8" w:rsidRPr="00E06084" w:rsidRDefault="003449F8" w:rsidP="00BB7B4B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20.6pt;margin-top:532.7pt;width:276.95pt;height:8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u4uQ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" filled="f" stroked="f">
                <v:textbox>
                  <w:txbxContent>
                    <w:p w:rsidR="003449F8" w:rsidRPr="00E06084" w:rsidRDefault="003449F8" w:rsidP="003449F8">
                      <w:pPr>
                        <w:spacing w:line="360" w:lineRule="auto"/>
                      </w:pPr>
                      <w:r w:rsidRPr="00E06084">
                        <w:t xml:space="preserve">Student: </w:t>
                      </w:r>
                      <w:permStart w:id="1361403088" w:edGrp="everyone"/>
                      <w:r w:rsidR="008D6B1A">
                        <w:t>Maarten De Smedt</w:t>
                      </w:r>
                      <w:permEnd w:id="1361403088"/>
                    </w:p>
                    <w:p w:rsidR="003449F8" w:rsidRDefault="003449F8" w:rsidP="00BB7B4B">
                      <w:pPr>
                        <w:spacing w:line="360" w:lineRule="auto"/>
                      </w:pPr>
                    </w:p>
                    <w:p w:rsidR="00BB7B4B" w:rsidRPr="00E06084" w:rsidRDefault="00BB7B4B" w:rsidP="00BB7B4B">
                      <w:pPr>
                        <w:spacing w:line="360" w:lineRule="auto"/>
                      </w:pPr>
                      <w:r w:rsidRPr="00E06084">
                        <w:t xml:space="preserve">Stagebegeleider: </w:t>
                      </w:r>
                      <w:permStart w:id="1910918835" w:edGrp="everyone"/>
                      <w:r w:rsidR="008D6B1A">
                        <w:t>Stefaan De Cock</w:t>
                      </w:r>
                    </w:p>
                    <w:permEnd w:id="1910918835"/>
                    <w:p w:rsidR="00BB7B4B" w:rsidRPr="008D6B1A" w:rsidRDefault="00FF176C" w:rsidP="00BB7B4B">
                      <w:pPr>
                        <w:spacing w:line="360" w:lineRule="auto"/>
                        <w:rPr>
                          <w:lang w:val="en-US"/>
                        </w:rPr>
                      </w:pPr>
                      <w:proofErr w:type="spellStart"/>
                      <w:r w:rsidRPr="008D6B1A">
                        <w:rPr>
                          <w:lang w:val="en-US"/>
                        </w:rPr>
                        <w:t>Stagebedrijf</w:t>
                      </w:r>
                      <w:proofErr w:type="spellEnd"/>
                      <w:r w:rsidR="00BB7B4B" w:rsidRPr="008D6B1A">
                        <w:rPr>
                          <w:lang w:val="en-US"/>
                        </w:rPr>
                        <w:t xml:space="preserve">: </w:t>
                      </w:r>
                      <w:permStart w:id="156456174" w:edGrp="everyone"/>
                      <w:r w:rsidR="008D6B1A" w:rsidRPr="008D6B1A">
                        <w:rPr>
                          <w:lang w:val="en-US"/>
                        </w:rPr>
                        <w:t>Be-Mobile</w:t>
                      </w:r>
                    </w:p>
                    <w:permEnd w:id="156456174"/>
                    <w:p w:rsidR="00BB7B4B" w:rsidRPr="008D6B1A" w:rsidRDefault="001270E8" w:rsidP="00BB7B4B">
                      <w:pPr>
                        <w:spacing w:line="360" w:lineRule="auto"/>
                        <w:rPr>
                          <w:lang w:val="en-US"/>
                        </w:rPr>
                      </w:pPr>
                      <w:proofErr w:type="spellStart"/>
                      <w:r w:rsidRPr="008D6B1A">
                        <w:rPr>
                          <w:lang w:val="en-US"/>
                        </w:rPr>
                        <w:t>Stagementor</w:t>
                      </w:r>
                      <w:proofErr w:type="spellEnd"/>
                      <w:r w:rsidR="00BB7B4B" w:rsidRPr="008D6B1A">
                        <w:rPr>
                          <w:lang w:val="en-US"/>
                        </w:rPr>
                        <w:t xml:space="preserve">: </w:t>
                      </w:r>
                      <w:permStart w:id="1744705176" w:edGrp="everyone"/>
                      <w:r w:rsidR="008D6B1A" w:rsidRPr="008D6B1A">
                        <w:rPr>
                          <w:lang w:val="en-US"/>
                        </w:rPr>
                        <w:t>Si</w:t>
                      </w:r>
                      <w:r w:rsidR="008D6B1A">
                        <w:rPr>
                          <w:lang w:val="en-US"/>
                        </w:rPr>
                        <w:t xml:space="preserve">mon </w:t>
                      </w:r>
                      <w:proofErr w:type="spellStart"/>
                      <w:r w:rsidR="008D6B1A">
                        <w:rPr>
                          <w:lang w:val="en-US"/>
                        </w:rPr>
                        <w:t>Lepla</w:t>
                      </w:r>
                      <w:proofErr w:type="spellEnd"/>
                    </w:p>
                    <w:p w:rsidR="003449F8" w:rsidRPr="00E06084" w:rsidRDefault="003449F8" w:rsidP="003449F8">
                      <w:pPr>
                        <w:spacing w:line="360" w:lineRule="auto"/>
                      </w:pPr>
                      <w:r w:rsidRPr="00E06084">
                        <w:t>Academiejaar 201</w:t>
                      </w:r>
                      <w:r>
                        <w:t>8</w:t>
                      </w:r>
                      <w:r w:rsidRPr="00E06084">
                        <w:t>-201</w:t>
                      </w:r>
                      <w:r>
                        <w:t>9</w:t>
                      </w:r>
                    </w:p>
                    <w:permEnd w:id="1744705176"/>
                    <w:p w:rsidR="003449F8" w:rsidRPr="00E06084" w:rsidRDefault="003449F8" w:rsidP="00BB7B4B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2193353</wp:posOffset>
                </wp:positionV>
                <wp:extent cx="6143625" cy="3000375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00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753" w:rsidRPr="00E06084" w:rsidRDefault="00F24AE8" w:rsidP="00E02C45">
                            <w:pPr>
                              <w:pStyle w:val="Tussenpaginatitel"/>
                              <w:rPr>
                                <w:color w:val="auto"/>
                                <w:sz w:val="60"/>
                                <w:szCs w:val="60"/>
                              </w:rPr>
                            </w:pPr>
                            <w:r w:rsidRPr="00E06084">
                              <w:rPr>
                                <w:color w:val="auto"/>
                                <w:sz w:val="60"/>
                                <w:szCs w:val="60"/>
                              </w:rPr>
                              <w:t>Stageverslag</w:t>
                            </w:r>
                          </w:p>
                          <w:p w:rsidR="00FF176C" w:rsidRPr="00E06084" w:rsidRDefault="00FF176C" w:rsidP="00E02C45">
                            <w:pPr>
                              <w:pStyle w:val="Tussenpaginatitel"/>
                              <w:rPr>
                                <w:color w:val="auto"/>
                                <w:sz w:val="60"/>
                                <w:szCs w:val="60"/>
                              </w:rPr>
                            </w:pPr>
                            <w:r w:rsidRPr="00E06084">
                              <w:rPr>
                                <w:color w:val="auto"/>
                                <w:sz w:val="60"/>
                                <w:szCs w:val="60"/>
                              </w:rPr>
                              <w:t>Bachelor toegepaste informatica</w:t>
                            </w:r>
                          </w:p>
                          <w:p w:rsidR="00D14A15" w:rsidRPr="00E06084" w:rsidRDefault="00D14A15" w:rsidP="00E02C45">
                            <w:pPr>
                              <w:pStyle w:val="Tussenpaginatitel"/>
                              <w:rPr>
                                <w:color w:val="auto"/>
                              </w:rPr>
                            </w:pPr>
                            <w:permStart w:id="1694448502" w:edGrp="everyone"/>
                            <w:r w:rsidRPr="00E06084">
                              <w:rPr>
                                <w:color w:val="auto"/>
                              </w:rPr>
                              <w:t>Titel</w:t>
                            </w:r>
                          </w:p>
                          <w:p w:rsidR="00D14A15" w:rsidRPr="00E06084" w:rsidRDefault="00D14A15" w:rsidP="00E02C45">
                            <w:pPr>
                              <w:pStyle w:val="Tussenpaginatitel"/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E06084">
                              <w:rPr>
                                <w:color w:val="auto"/>
                                <w:sz w:val="36"/>
                                <w:szCs w:val="36"/>
                              </w:rPr>
                              <w:t>subtitel</w:t>
                            </w:r>
                            <w:permEnd w:id="169444850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margin-left:-3.15pt;margin-top:172.7pt;width:483.75pt;height:236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" filled="f" stroked="f">
                <v:textbox>
                  <w:txbxContent>
                    <w:p w:rsidR="00D56753" w:rsidRPr="00E06084" w:rsidRDefault="00F24AE8" w:rsidP="00E02C45">
                      <w:pPr>
                        <w:pStyle w:val="Tussenpaginatitel"/>
                        <w:rPr>
                          <w:color w:val="auto"/>
                          <w:sz w:val="60"/>
                          <w:szCs w:val="60"/>
                        </w:rPr>
                      </w:pPr>
                      <w:r w:rsidRPr="00E06084">
                        <w:rPr>
                          <w:color w:val="auto"/>
                          <w:sz w:val="60"/>
                          <w:szCs w:val="60"/>
                        </w:rPr>
                        <w:t>Stageverslag</w:t>
                      </w:r>
                    </w:p>
                    <w:p w:rsidR="00FF176C" w:rsidRPr="00E06084" w:rsidRDefault="00FF176C" w:rsidP="00E02C45">
                      <w:pPr>
                        <w:pStyle w:val="Tussenpaginatitel"/>
                        <w:rPr>
                          <w:color w:val="auto"/>
                          <w:sz w:val="60"/>
                          <w:szCs w:val="60"/>
                        </w:rPr>
                      </w:pPr>
                      <w:r w:rsidRPr="00E06084">
                        <w:rPr>
                          <w:color w:val="auto"/>
                          <w:sz w:val="60"/>
                          <w:szCs w:val="60"/>
                        </w:rPr>
                        <w:t>Bachelor toegepaste informatica</w:t>
                      </w:r>
                    </w:p>
                    <w:p w:rsidR="00D14A15" w:rsidRPr="00E06084" w:rsidRDefault="00D14A15" w:rsidP="00E02C45">
                      <w:pPr>
                        <w:pStyle w:val="Tussenpaginatitel"/>
                        <w:rPr>
                          <w:color w:val="auto"/>
                        </w:rPr>
                      </w:pPr>
                      <w:permStart w:id="1694448502" w:edGrp="everyone"/>
                      <w:r w:rsidRPr="00E06084">
                        <w:rPr>
                          <w:color w:val="auto"/>
                        </w:rPr>
                        <w:t>Titel</w:t>
                      </w:r>
                    </w:p>
                    <w:p w:rsidR="00D14A15" w:rsidRPr="00E06084" w:rsidRDefault="00D14A15" w:rsidP="00E02C45">
                      <w:pPr>
                        <w:pStyle w:val="Tussenpaginatitel"/>
                        <w:rPr>
                          <w:color w:val="auto"/>
                          <w:sz w:val="36"/>
                          <w:szCs w:val="36"/>
                        </w:rPr>
                      </w:pPr>
                      <w:r w:rsidRPr="00E06084">
                        <w:rPr>
                          <w:color w:val="auto"/>
                          <w:sz w:val="36"/>
                          <w:szCs w:val="36"/>
                        </w:rPr>
                        <w:t>subtitel</w:t>
                      </w:r>
                      <w:permEnd w:id="1694448502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EA8"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7035800</wp:posOffset>
                </wp:positionV>
                <wp:extent cx="2767330" cy="1128395"/>
                <wp:effectExtent l="0" t="2540" r="0" b="254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9F8" w:rsidRDefault="003449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62.7pt;margin-top:554pt;width:217.9pt;height: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7cX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" filled="f" stroked="f">
                <v:textbox>
                  <w:txbxContent>
                    <w:p w:rsidR="003449F8" w:rsidRDefault="003449F8"/>
                  </w:txbxContent>
                </v:textbox>
              </v:shape>
            </w:pict>
          </mc:Fallback>
        </mc:AlternateContent>
      </w:r>
    </w:p>
    <w:sectPr w:rsidR="00EA24E5" w:rsidRPr="00E06084" w:rsidSect="00E06084">
      <w:headerReference w:type="default" r:id="rId7"/>
      <w:footerReference w:type="first" r:id="rId8"/>
      <w:pgSz w:w="11906" w:h="16838" w:code="9"/>
      <w:pgMar w:top="2809" w:right="1418" w:bottom="1418" w:left="1418" w:header="9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C15" w:rsidRDefault="00EB2C15" w:rsidP="00BC0AD2">
      <w:r>
        <w:separator/>
      </w:r>
    </w:p>
  </w:endnote>
  <w:endnote w:type="continuationSeparator" w:id="0">
    <w:p w:rsidR="00EB2C15" w:rsidRDefault="00EB2C15" w:rsidP="00BC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9F8" w:rsidRDefault="003449F8" w:rsidP="003449F8">
    <w:pPr>
      <w:pStyle w:val="Voettekst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776" behindDoc="0" locked="0" layoutInCell="1" allowOverlap="1" wp14:anchorId="4C6827C0" wp14:editId="52C9DCB9">
          <wp:simplePos x="0" y="0"/>
          <wp:positionH relativeFrom="column">
            <wp:posOffset>4963795</wp:posOffset>
          </wp:positionH>
          <wp:positionV relativeFrom="paragraph">
            <wp:posOffset>-597756</wp:posOffset>
          </wp:positionV>
          <wp:extent cx="1061085" cy="598170"/>
          <wp:effectExtent l="0" t="0" r="5715" b="0"/>
          <wp:wrapNone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3449F8" w:rsidRDefault="003449F8">
    <w:pPr>
      <w:pStyle w:val="Voettekst"/>
    </w:pPr>
  </w:p>
  <w:p w:rsidR="003449F8" w:rsidRDefault="003449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C15" w:rsidRDefault="00EB2C15" w:rsidP="00BC0AD2">
      <w:r>
        <w:separator/>
      </w:r>
    </w:p>
  </w:footnote>
  <w:footnote w:type="continuationSeparator" w:id="0">
    <w:p w:rsidR="00EB2C15" w:rsidRDefault="00EB2C15" w:rsidP="00BC0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C4" w:rsidRDefault="00386EA8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267460" cy="867410"/>
          <wp:effectExtent l="0" t="0" r="8890" b="8890"/>
          <wp:wrapNone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A24E5" w:rsidRDefault="00EA24E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A8"/>
    <w:rsid w:val="00017696"/>
    <w:rsid w:val="000205B2"/>
    <w:rsid w:val="00054172"/>
    <w:rsid w:val="00066E54"/>
    <w:rsid w:val="00077B3F"/>
    <w:rsid w:val="00077E0A"/>
    <w:rsid w:val="000F1CC4"/>
    <w:rsid w:val="00114242"/>
    <w:rsid w:val="001270E8"/>
    <w:rsid w:val="00131B19"/>
    <w:rsid w:val="0018235E"/>
    <w:rsid w:val="00186632"/>
    <w:rsid w:val="00200465"/>
    <w:rsid w:val="002331AD"/>
    <w:rsid w:val="0024199E"/>
    <w:rsid w:val="00271A43"/>
    <w:rsid w:val="00282338"/>
    <w:rsid w:val="002F7853"/>
    <w:rsid w:val="00334903"/>
    <w:rsid w:val="003363EB"/>
    <w:rsid w:val="003449F8"/>
    <w:rsid w:val="00386EA8"/>
    <w:rsid w:val="003E69B3"/>
    <w:rsid w:val="00402DB2"/>
    <w:rsid w:val="0041424C"/>
    <w:rsid w:val="00440E12"/>
    <w:rsid w:val="00450B6F"/>
    <w:rsid w:val="004514A8"/>
    <w:rsid w:val="00451D52"/>
    <w:rsid w:val="00460787"/>
    <w:rsid w:val="00475B32"/>
    <w:rsid w:val="00483FC5"/>
    <w:rsid w:val="00496138"/>
    <w:rsid w:val="004A323E"/>
    <w:rsid w:val="0050220F"/>
    <w:rsid w:val="00526422"/>
    <w:rsid w:val="00532D62"/>
    <w:rsid w:val="00547088"/>
    <w:rsid w:val="00552D65"/>
    <w:rsid w:val="005B54B9"/>
    <w:rsid w:val="005F15EC"/>
    <w:rsid w:val="00623D9E"/>
    <w:rsid w:val="00630FB4"/>
    <w:rsid w:val="00651F56"/>
    <w:rsid w:val="0065271A"/>
    <w:rsid w:val="00661F5D"/>
    <w:rsid w:val="00662CBB"/>
    <w:rsid w:val="00677A94"/>
    <w:rsid w:val="006C29A1"/>
    <w:rsid w:val="006E2C7F"/>
    <w:rsid w:val="00705346"/>
    <w:rsid w:val="0071560A"/>
    <w:rsid w:val="00765D98"/>
    <w:rsid w:val="00794F59"/>
    <w:rsid w:val="007A4A57"/>
    <w:rsid w:val="007D5B61"/>
    <w:rsid w:val="007E6E0C"/>
    <w:rsid w:val="008210C3"/>
    <w:rsid w:val="008D6B1A"/>
    <w:rsid w:val="00906675"/>
    <w:rsid w:val="00941D01"/>
    <w:rsid w:val="0094619F"/>
    <w:rsid w:val="0099334B"/>
    <w:rsid w:val="009C744C"/>
    <w:rsid w:val="009E1E66"/>
    <w:rsid w:val="00AE33E8"/>
    <w:rsid w:val="00B20F76"/>
    <w:rsid w:val="00B52DB8"/>
    <w:rsid w:val="00B72BAA"/>
    <w:rsid w:val="00BB4046"/>
    <w:rsid w:val="00BB7B4B"/>
    <w:rsid w:val="00BC0AD2"/>
    <w:rsid w:val="00C21426"/>
    <w:rsid w:val="00C2230F"/>
    <w:rsid w:val="00C65FAF"/>
    <w:rsid w:val="00CD25C7"/>
    <w:rsid w:val="00CE7FF0"/>
    <w:rsid w:val="00D14A15"/>
    <w:rsid w:val="00D54FED"/>
    <w:rsid w:val="00D56753"/>
    <w:rsid w:val="00D57020"/>
    <w:rsid w:val="00DA53B4"/>
    <w:rsid w:val="00DB2A2F"/>
    <w:rsid w:val="00DF232D"/>
    <w:rsid w:val="00DF53AF"/>
    <w:rsid w:val="00E02C45"/>
    <w:rsid w:val="00E0412C"/>
    <w:rsid w:val="00E06084"/>
    <w:rsid w:val="00E400BC"/>
    <w:rsid w:val="00E90790"/>
    <w:rsid w:val="00EA24E5"/>
    <w:rsid w:val="00EA25A3"/>
    <w:rsid w:val="00EB2C15"/>
    <w:rsid w:val="00EC4863"/>
    <w:rsid w:val="00ED030A"/>
    <w:rsid w:val="00ED294F"/>
    <w:rsid w:val="00EE507E"/>
    <w:rsid w:val="00F12559"/>
    <w:rsid w:val="00F24AE8"/>
    <w:rsid w:val="00F57A25"/>
    <w:rsid w:val="00F670E2"/>
    <w:rsid w:val="00FA034B"/>
    <w:rsid w:val="00FB49F7"/>
    <w:rsid w:val="00FF176C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0F6BF"/>
  <w15:chartTrackingRefBased/>
  <w15:docId w15:val="{D14465F9-FB8A-4D6D-9CC7-03535877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="Helvetica" w:hAnsi="Helvetic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1D52"/>
    <w:rPr>
      <w:szCs w:val="22"/>
      <w:lang w:eastAsia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96138"/>
    <w:pPr>
      <w:keepNext/>
      <w:keepLines/>
      <w:spacing w:before="240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96138"/>
    <w:pPr>
      <w:keepNext/>
      <w:keepLines/>
      <w:spacing w:before="200"/>
      <w:outlineLvl w:val="1"/>
    </w:pPr>
    <w:rPr>
      <w:rFonts w:eastAsia="Times New Roman"/>
      <w:bCs/>
      <w:color w:val="00000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4199E"/>
    <w:pPr>
      <w:keepNext/>
      <w:keepLines/>
      <w:spacing w:before="120"/>
      <w:ind w:left="284"/>
      <w:outlineLvl w:val="2"/>
    </w:pPr>
    <w:rPr>
      <w:rFonts w:eastAsia="Times New Roman"/>
      <w:b/>
      <w:bCs/>
      <w:color w:val="000000"/>
      <w:szCs w:val="20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DF232D"/>
    <w:pPr>
      <w:keepNext/>
      <w:keepLines/>
      <w:spacing w:before="120"/>
      <w:ind w:left="284"/>
      <w:outlineLvl w:val="3"/>
    </w:pPr>
    <w:rPr>
      <w:rFonts w:eastAsia="Times New Roman"/>
      <w:b/>
      <w:bCs/>
      <w:iCs/>
      <w:color w:val="595959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24199E"/>
    <w:pPr>
      <w:keepNext/>
      <w:keepLines/>
      <w:spacing w:before="120"/>
      <w:outlineLvl w:val="4"/>
    </w:pPr>
    <w:rPr>
      <w:rFonts w:eastAsia="Times New Roman"/>
      <w:b/>
      <w:i/>
      <w:color w:val="000000"/>
    </w:rPr>
  </w:style>
  <w:style w:type="paragraph" w:styleId="Kop6">
    <w:name w:val="heading 6"/>
    <w:basedOn w:val="Standaard"/>
    <w:next w:val="Standaard"/>
    <w:link w:val="Kop6Char"/>
    <w:autoRedefine/>
    <w:uiPriority w:val="9"/>
    <w:unhideWhenUsed/>
    <w:qFormat/>
    <w:rsid w:val="00271A43"/>
    <w:pPr>
      <w:keepNext/>
      <w:keepLines/>
      <w:spacing w:before="120"/>
      <w:outlineLvl w:val="5"/>
    </w:pPr>
    <w:rPr>
      <w:rFonts w:eastAsia="Times New Roman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C0AD2"/>
  </w:style>
  <w:style w:type="paragraph" w:styleId="Voettekst">
    <w:name w:val="footer"/>
    <w:basedOn w:val="Standaard"/>
    <w:link w:val="Voet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0AD2"/>
  </w:style>
  <w:style w:type="paragraph" w:styleId="Lijstalinea">
    <w:name w:val="List Paragraph"/>
    <w:basedOn w:val="Standaard"/>
    <w:uiPriority w:val="34"/>
    <w:qFormat/>
    <w:rsid w:val="00E0412C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6E2C7F"/>
    <w:rPr>
      <w:rFonts w:eastAsia="Times New Roman"/>
      <w:sz w:val="22"/>
      <w:szCs w:val="22"/>
    </w:rPr>
  </w:style>
  <w:style w:type="character" w:customStyle="1" w:styleId="GeenafstandChar">
    <w:name w:val="Geen afstand Char"/>
    <w:link w:val="Geenafstand"/>
    <w:uiPriority w:val="1"/>
    <w:rsid w:val="006E2C7F"/>
    <w:rPr>
      <w:rFonts w:eastAsia="Times New Roman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2C7F"/>
    <w:rPr>
      <w:rFonts w:ascii="Tahoma" w:hAnsi="Tahoma" w:cs="Tahoma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E2C7F"/>
    <w:rPr>
      <w:rFonts w:ascii="Tahoma" w:hAnsi="Tahoma" w:cs="Tahoma"/>
      <w:sz w:val="16"/>
      <w:szCs w:val="16"/>
    </w:rPr>
  </w:style>
  <w:style w:type="paragraph" w:customStyle="1" w:styleId="Voorbladtitel">
    <w:name w:val="Voorblad_titel"/>
    <w:basedOn w:val="Geenafstand"/>
    <w:link w:val="VoorbladtitelChar"/>
    <w:qFormat/>
    <w:rsid w:val="009E1E66"/>
    <w:pPr>
      <w:spacing w:after="120"/>
    </w:pPr>
    <w:rPr>
      <w:color w:val="FFFFFF"/>
      <w:sz w:val="36"/>
      <w:szCs w:val="36"/>
    </w:rPr>
  </w:style>
  <w:style w:type="paragraph" w:customStyle="1" w:styleId="Voorbladsubtitels">
    <w:name w:val="Voorblad_subtitels"/>
    <w:basedOn w:val="Standaard"/>
    <w:link w:val="VoorbladsubtitelsChar"/>
    <w:qFormat/>
    <w:rsid w:val="00440E12"/>
    <w:rPr>
      <w:color w:val="FFFFFF"/>
    </w:rPr>
  </w:style>
  <w:style w:type="character" w:customStyle="1" w:styleId="VoorbladtitelChar">
    <w:name w:val="Voorblad_titel Char"/>
    <w:link w:val="Voorbladtitel"/>
    <w:rsid w:val="009E1E66"/>
    <w:rPr>
      <w:rFonts w:ascii="Helvetica" w:eastAsia="Times New Roman" w:hAnsi="Helvetica" w:cs="Times New Roman"/>
      <w:color w:val="FFFFFF"/>
      <w:sz w:val="36"/>
      <w:szCs w:val="36"/>
      <w:lang w:eastAsia="nl-BE"/>
    </w:rPr>
  </w:style>
  <w:style w:type="paragraph" w:customStyle="1" w:styleId="Tussenpaginatitel">
    <w:name w:val="Tussenpagina_titel"/>
    <w:basedOn w:val="Stijl1"/>
    <w:link w:val="TussenpaginatitelChar"/>
    <w:qFormat/>
    <w:rsid w:val="00E02C45"/>
    <w:rPr>
      <w:color w:val="006FB8"/>
    </w:rPr>
  </w:style>
  <w:style w:type="character" w:customStyle="1" w:styleId="VoorbladsubtitelsChar">
    <w:name w:val="Voorblad_subtitels Char"/>
    <w:link w:val="Voorbladsubtitels"/>
    <w:rsid w:val="00440E12"/>
    <w:rPr>
      <w:color w:val="FFFFFF"/>
    </w:rPr>
  </w:style>
  <w:style w:type="paragraph" w:customStyle="1" w:styleId="Tussenpaginasubtitel">
    <w:name w:val="Tussenpagina_subtitel"/>
    <w:basedOn w:val="Standaard"/>
    <w:link w:val="TussenpaginasubtitelChar"/>
    <w:qFormat/>
    <w:rsid w:val="00E02C45"/>
    <w:rPr>
      <w:color w:val="006FB8"/>
      <w:sz w:val="48"/>
      <w:szCs w:val="48"/>
    </w:rPr>
  </w:style>
  <w:style w:type="character" w:customStyle="1" w:styleId="TussenpaginatitelChar">
    <w:name w:val="Tussenpagina_titel Char"/>
    <w:link w:val="Tussenpaginatitel"/>
    <w:rsid w:val="00E02C45"/>
    <w:rPr>
      <w:color w:val="006FB8"/>
      <w:sz w:val="72"/>
      <w:szCs w:val="72"/>
    </w:rPr>
  </w:style>
  <w:style w:type="paragraph" w:customStyle="1" w:styleId="Stijl1">
    <w:name w:val="Stijl1"/>
    <w:link w:val="Stijl1Char"/>
    <w:rsid w:val="00114242"/>
    <w:rPr>
      <w:sz w:val="72"/>
      <w:szCs w:val="72"/>
      <w:lang w:eastAsia="en-US"/>
    </w:rPr>
  </w:style>
  <w:style w:type="character" w:customStyle="1" w:styleId="TussenpaginasubtitelChar">
    <w:name w:val="Tussenpagina_subtitel Char"/>
    <w:link w:val="Tussenpaginasubtitel"/>
    <w:rsid w:val="00E02C45"/>
    <w:rPr>
      <w:color w:val="006FB8"/>
      <w:sz w:val="48"/>
      <w:szCs w:val="48"/>
    </w:rPr>
  </w:style>
  <w:style w:type="character" w:customStyle="1" w:styleId="Kop1Char">
    <w:name w:val="Kop 1 Char"/>
    <w:link w:val="Kop1"/>
    <w:uiPriority w:val="9"/>
    <w:rsid w:val="00496138"/>
    <w:rPr>
      <w:rFonts w:ascii="Helvetica" w:eastAsia="Times New Roman" w:hAnsi="Helvetica" w:cs="Times New Roman"/>
      <w:b/>
      <w:bCs/>
      <w:color w:val="000000"/>
      <w:sz w:val="28"/>
      <w:szCs w:val="28"/>
    </w:rPr>
  </w:style>
  <w:style w:type="character" w:customStyle="1" w:styleId="Stijl1Char">
    <w:name w:val="Stijl1 Char"/>
    <w:link w:val="Stijl1"/>
    <w:rsid w:val="00114242"/>
    <w:rPr>
      <w:sz w:val="72"/>
      <w:szCs w:val="72"/>
    </w:rPr>
  </w:style>
  <w:style w:type="character" w:customStyle="1" w:styleId="Kop2Char">
    <w:name w:val="Kop 2 Char"/>
    <w:link w:val="Kop2"/>
    <w:uiPriority w:val="9"/>
    <w:rsid w:val="00496138"/>
    <w:rPr>
      <w:rFonts w:ascii="Helvetica" w:eastAsia="Times New Roman" w:hAnsi="Helvetica" w:cs="Times New Roman"/>
      <w:bCs/>
      <w:color w:val="000000"/>
      <w:sz w:val="26"/>
      <w:szCs w:val="26"/>
    </w:rPr>
  </w:style>
  <w:style w:type="character" w:customStyle="1" w:styleId="Kop3Char">
    <w:name w:val="Kop 3 Char"/>
    <w:link w:val="Kop3"/>
    <w:uiPriority w:val="9"/>
    <w:rsid w:val="0024199E"/>
    <w:rPr>
      <w:rFonts w:ascii="Helvetica" w:eastAsia="Times New Roman" w:hAnsi="Helvetica" w:cs="Times New Roman"/>
      <w:b/>
      <w:bCs/>
      <w:color w:val="000000"/>
      <w:sz w:val="20"/>
      <w:szCs w:val="20"/>
    </w:rPr>
  </w:style>
  <w:style w:type="character" w:customStyle="1" w:styleId="Kop4Char">
    <w:name w:val="Kop 4 Char"/>
    <w:link w:val="Kop4"/>
    <w:uiPriority w:val="9"/>
    <w:rsid w:val="00DF232D"/>
    <w:rPr>
      <w:rFonts w:ascii="Helvetica" w:eastAsia="Times New Roman" w:hAnsi="Helvetica" w:cs="Times New Roman"/>
      <w:b/>
      <w:bCs/>
      <w:iCs/>
      <w:color w:val="595959"/>
      <w:sz w:val="16"/>
    </w:rPr>
  </w:style>
  <w:style w:type="character" w:customStyle="1" w:styleId="Kop5Char">
    <w:name w:val="Kop 5 Char"/>
    <w:link w:val="Kop5"/>
    <w:uiPriority w:val="9"/>
    <w:rsid w:val="0024199E"/>
    <w:rPr>
      <w:rFonts w:ascii="Helvetica" w:eastAsia="Times New Roman" w:hAnsi="Helvetica" w:cs="Times New Roman"/>
      <w:b/>
      <w:i/>
      <w:color w:val="000000"/>
      <w:sz w:val="16"/>
    </w:rPr>
  </w:style>
  <w:style w:type="character" w:customStyle="1" w:styleId="Kop6Char">
    <w:name w:val="Kop 6 Char"/>
    <w:link w:val="Kop6"/>
    <w:uiPriority w:val="9"/>
    <w:rsid w:val="00271A43"/>
    <w:rPr>
      <w:rFonts w:ascii="Helvetica" w:eastAsia="Times New Roman" w:hAnsi="Helvetica" w:cs="Times New Roman"/>
      <w:i/>
      <w:iCs/>
      <w:color w:val="000000"/>
      <w:sz w:val="16"/>
    </w:rPr>
  </w:style>
  <w:style w:type="table" w:styleId="Tabelraster">
    <w:name w:val="Table Grid"/>
    <w:basedOn w:val="Standaardtabel"/>
    <w:uiPriority w:val="59"/>
    <w:rsid w:val="009C7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uiPriority w:val="99"/>
    <w:semiHidden/>
    <w:rsid w:val="005B54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ageco&#246;rdinatie\Stageco&#246;rdinatie2015_2016\voorblad_stageverslag_TI_1516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0456C-896E-4072-B5DB-53F5D6D5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voorblad_stageverslag_TI_1516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Digipolis Antwerpen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HoGent</dc:creator>
  <cp:keywords/>
  <cp:lastModifiedBy>Maarten De Smedt</cp:lastModifiedBy>
  <cp:revision>8</cp:revision>
  <cp:lastPrinted>2019-02-14T10:37:00Z</cp:lastPrinted>
  <dcterms:created xsi:type="dcterms:W3CDTF">2019-02-14T10:28:00Z</dcterms:created>
  <dcterms:modified xsi:type="dcterms:W3CDTF">2019-03-25T11:42:00Z</dcterms:modified>
</cp:coreProperties>
</file>