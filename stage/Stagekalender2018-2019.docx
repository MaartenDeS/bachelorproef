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2A" w:rsidRPr="00FC3EC9" w:rsidRDefault="00967D6B" w:rsidP="00FF342A">
      <w:pPr>
        <w:pStyle w:val="Koptekst"/>
        <w:jc w:val="center"/>
        <w:outlineLvl w:val="0"/>
        <w:rPr>
          <w:rFonts w:ascii="Arial" w:hAnsi="Arial" w:cs="Arial"/>
          <w:b/>
          <w:sz w:val="28"/>
        </w:rPr>
      </w:pPr>
      <w:r w:rsidRPr="00FC3EC9">
        <w:rPr>
          <w:rFonts w:ascii="Arial" w:hAnsi="Arial" w:cs="Arial"/>
          <w:b/>
          <w:sz w:val="28"/>
        </w:rPr>
        <w:t>S</w:t>
      </w:r>
      <w:r w:rsidR="001E684A" w:rsidRPr="00FC3EC9">
        <w:rPr>
          <w:rFonts w:ascii="Arial" w:hAnsi="Arial" w:cs="Arial"/>
          <w:b/>
          <w:sz w:val="28"/>
        </w:rPr>
        <w:t>tagek</w:t>
      </w:r>
      <w:r w:rsidR="0070417A" w:rsidRPr="00FC3EC9">
        <w:rPr>
          <w:rFonts w:ascii="Arial" w:hAnsi="Arial" w:cs="Arial"/>
          <w:b/>
          <w:sz w:val="28"/>
        </w:rPr>
        <w:t>alender Toegepaste Informatica</w:t>
      </w:r>
    </w:p>
    <w:p w:rsidR="0001729F" w:rsidRPr="00FC3EC9" w:rsidRDefault="0001729F" w:rsidP="0001729F">
      <w:pPr>
        <w:pStyle w:val="Koptekst"/>
        <w:jc w:val="center"/>
        <w:outlineLvl w:val="0"/>
        <w:rPr>
          <w:rFonts w:ascii="Arial" w:hAnsi="Arial" w:cs="Arial"/>
          <w:b/>
          <w:sz w:val="28"/>
        </w:rPr>
      </w:pPr>
    </w:p>
    <w:p w:rsidR="0070417A" w:rsidRPr="00FC3EC9" w:rsidRDefault="0001729F" w:rsidP="0001729F">
      <w:pPr>
        <w:pStyle w:val="Koptekst"/>
        <w:jc w:val="center"/>
        <w:outlineLvl w:val="0"/>
        <w:rPr>
          <w:rFonts w:ascii="Arial" w:hAnsi="Arial" w:cs="Arial"/>
          <w:b/>
          <w:sz w:val="28"/>
        </w:rPr>
      </w:pPr>
      <w:r w:rsidRPr="00FC3EC9">
        <w:rPr>
          <w:rFonts w:ascii="Arial" w:hAnsi="Arial" w:cs="Arial"/>
          <w:b/>
          <w:sz w:val="28"/>
        </w:rPr>
        <w:t xml:space="preserve">Academiejaar </w:t>
      </w:r>
      <w:r w:rsidR="00EA4F67" w:rsidRPr="00FC3EC9">
        <w:rPr>
          <w:rFonts w:ascii="Arial" w:hAnsi="Arial" w:cs="Arial"/>
          <w:b/>
          <w:sz w:val="28"/>
        </w:rPr>
        <w:t>20</w:t>
      </w:r>
      <w:r w:rsidR="007E1C87" w:rsidRPr="00FC3EC9">
        <w:rPr>
          <w:rFonts w:ascii="Arial" w:hAnsi="Arial" w:cs="Arial"/>
          <w:b/>
          <w:sz w:val="28"/>
        </w:rPr>
        <w:t>1</w:t>
      </w:r>
      <w:r w:rsidR="00AD57A2">
        <w:rPr>
          <w:rFonts w:ascii="Arial" w:hAnsi="Arial" w:cs="Arial"/>
          <w:b/>
          <w:sz w:val="28"/>
        </w:rPr>
        <w:t>8</w:t>
      </w:r>
      <w:r w:rsidR="007E1C87" w:rsidRPr="00FC3EC9">
        <w:rPr>
          <w:rFonts w:ascii="Arial" w:hAnsi="Arial" w:cs="Arial"/>
          <w:b/>
          <w:sz w:val="28"/>
        </w:rPr>
        <w:t>-</w:t>
      </w:r>
      <w:r w:rsidR="00AD57A2">
        <w:rPr>
          <w:rFonts w:ascii="Arial" w:hAnsi="Arial" w:cs="Arial"/>
          <w:b/>
          <w:sz w:val="28"/>
        </w:rPr>
        <w:t>2019</w:t>
      </w:r>
    </w:p>
    <w:p w:rsidR="0070417A" w:rsidRDefault="0070417A">
      <w:pPr>
        <w:pStyle w:val="Koptekst"/>
        <w:outlineLvl w:val="0"/>
        <w:rPr>
          <w:b/>
          <w:sz w:val="28"/>
        </w:rPr>
      </w:pPr>
    </w:p>
    <w:p w:rsidR="00E039DF" w:rsidRPr="002B25C2" w:rsidRDefault="00E039DF">
      <w:pPr>
        <w:pStyle w:val="Koptekst"/>
        <w:outlineLvl w:val="0"/>
        <w:rPr>
          <w:b/>
          <w:sz w:val="28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1"/>
        <w:gridCol w:w="6743"/>
      </w:tblGrid>
      <w:tr w:rsidR="00202C5C" w:rsidRPr="00FC3EC9" w:rsidTr="00FC3EC9">
        <w:trPr>
          <w:trHeight w:val="851"/>
        </w:trPr>
        <w:tc>
          <w:tcPr>
            <w:tcW w:w="2471" w:type="dxa"/>
            <w:vAlign w:val="center"/>
          </w:tcPr>
          <w:p w:rsidR="00202C5C" w:rsidRDefault="00AD57A2" w:rsidP="00FC3E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="00FC3EC9">
              <w:rPr>
                <w:rFonts w:ascii="Arial" w:hAnsi="Arial" w:cs="Arial"/>
                <w:sz w:val="22"/>
                <w:szCs w:val="22"/>
              </w:rPr>
              <w:t>-02-</w:t>
            </w:r>
            <w:r w:rsidR="00134F0F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  <w:p w:rsidR="002527D5" w:rsidRPr="00FC3EC9" w:rsidRDefault="00AD57A2" w:rsidP="00FC3E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2527D5">
              <w:rPr>
                <w:rFonts w:ascii="Arial" w:hAnsi="Arial" w:cs="Arial"/>
                <w:sz w:val="22"/>
                <w:szCs w:val="22"/>
              </w:rPr>
              <w:t>-02-201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2527D5" w:rsidRDefault="00562A16" w:rsidP="002527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202C5C" w:rsidRPr="00FC3EC9">
              <w:rPr>
                <w:rFonts w:ascii="Arial" w:hAnsi="Arial" w:cs="Arial"/>
                <w:sz w:val="22"/>
                <w:szCs w:val="22"/>
              </w:rPr>
              <w:t>anvang stage</w:t>
            </w:r>
            <w:r w:rsidR="002527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27D5" w:rsidRPr="00FC3EC9">
              <w:rPr>
                <w:rFonts w:ascii="Arial" w:hAnsi="Arial" w:cs="Arial"/>
                <w:sz w:val="22"/>
                <w:szCs w:val="22"/>
              </w:rPr>
              <w:t xml:space="preserve">voor studenten zonder </w:t>
            </w:r>
            <w:r w:rsidR="002527D5">
              <w:rPr>
                <w:rFonts w:ascii="Arial" w:hAnsi="Arial" w:cs="Arial"/>
                <w:sz w:val="22"/>
                <w:szCs w:val="22"/>
              </w:rPr>
              <w:t>IP-project</w:t>
            </w:r>
          </w:p>
          <w:p w:rsidR="00202C5C" w:rsidRPr="00FC3EC9" w:rsidRDefault="002527D5" w:rsidP="002527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FC3EC9">
              <w:rPr>
                <w:rFonts w:ascii="Arial" w:hAnsi="Arial" w:cs="Arial"/>
                <w:sz w:val="22"/>
                <w:szCs w:val="22"/>
              </w:rPr>
              <w:t>anvang stage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C3EC9">
              <w:rPr>
                <w:rFonts w:ascii="Arial" w:hAnsi="Arial" w:cs="Arial"/>
                <w:sz w:val="22"/>
                <w:szCs w:val="22"/>
              </w:rPr>
              <w:t xml:space="preserve">voor studenten </w:t>
            </w:r>
            <w:r>
              <w:rPr>
                <w:rFonts w:ascii="Arial" w:hAnsi="Arial" w:cs="Arial"/>
                <w:sz w:val="22"/>
                <w:szCs w:val="22"/>
              </w:rPr>
              <w:t>met</w:t>
            </w:r>
            <w:r w:rsidRPr="00FC3EC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IP-project</w:t>
            </w:r>
          </w:p>
        </w:tc>
      </w:tr>
      <w:tr w:rsidR="004032F1" w:rsidRPr="004032F1" w:rsidTr="00FC3EC9">
        <w:trPr>
          <w:trHeight w:val="851"/>
        </w:trPr>
        <w:tc>
          <w:tcPr>
            <w:tcW w:w="2471" w:type="dxa"/>
            <w:vAlign w:val="center"/>
          </w:tcPr>
          <w:p w:rsidR="00F27011" w:rsidRPr="004032F1" w:rsidRDefault="00AD57A2" w:rsidP="004913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="00FC3EC9" w:rsidRPr="004032F1">
              <w:rPr>
                <w:rFonts w:ascii="Arial" w:hAnsi="Arial" w:cs="Arial"/>
                <w:sz w:val="22"/>
                <w:szCs w:val="22"/>
              </w:rPr>
              <w:t>-</w:t>
            </w:r>
            <w:r w:rsidR="00215088" w:rsidRPr="004032F1">
              <w:rPr>
                <w:rFonts w:ascii="Arial" w:hAnsi="Arial" w:cs="Arial"/>
                <w:sz w:val="22"/>
                <w:szCs w:val="22"/>
              </w:rPr>
              <w:t>03</w:t>
            </w:r>
            <w:r w:rsidR="00FC3EC9" w:rsidRPr="004032F1">
              <w:rPr>
                <w:rFonts w:ascii="Arial" w:hAnsi="Arial" w:cs="Arial"/>
                <w:sz w:val="22"/>
                <w:szCs w:val="22"/>
              </w:rPr>
              <w:t>-</w:t>
            </w:r>
            <w:r w:rsidR="00134F0F" w:rsidRPr="004032F1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F27011" w:rsidRPr="004032F1" w:rsidRDefault="000B122B" w:rsidP="004A2ECF">
            <w:pPr>
              <w:rPr>
                <w:rFonts w:ascii="Arial" w:hAnsi="Arial" w:cs="Arial"/>
                <w:sz w:val="22"/>
                <w:szCs w:val="22"/>
              </w:rPr>
            </w:pPr>
            <w:r w:rsidRPr="004032F1">
              <w:rPr>
                <w:rFonts w:ascii="Arial" w:hAnsi="Arial" w:cs="Arial"/>
                <w:sz w:val="22"/>
                <w:szCs w:val="22"/>
              </w:rPr>
              <w:t>V</w:t>
            </w:r>
            <w:r w:rsidR="005243A5" w:rsidRPr="004032F1">
              <w:rPr>
                <w:rFonts w:ascii="Arial" w:hAnsi="Arial" w:cs="Arial"/>
                <w:sz w:val="22"/>
                <w:szCs w:val="22"/>
              </w:rPr>
              <w:t>laams</w:t>
            </w:r>
            <w:r w:rsidR="00134F0F" w:rsidRPr="004032F1">
              <w:rPr>
                <w:rFonts w:ascii="Arial" w:hAnsi="Arial" w:cs="Arial"/>
                <w:sz w:val="22"/>
                <w:szCs w:val="22"/>
              </w:rPr>
              <w:t xml:space="preserve">e Programmeerwedstrijd in </w:t>
            </w:r>
            <w:r w:rsidR="004A2ECF">
              <w:rPr>
                <w:rFonts w:ascii="Arial" w:hAnsi="Arial" w:cs="Arial"/>
                <w:sz w:val="22"/>
                <w:szCs w:val="22"/>
              </w:rPr>
              <w:t>Antwerpen</w:t>
            </w:r>
            <w:bookmarkStart w:id="0" w:name="_GoBack"/>
            <w:bookmarkEnd w:id="0"/>
            <w:r w:rsidR="005243A5" w:rsidRPr="004032F1">
              <w:rPr>
                <w:rFonts w:ascii="Arial" w:hAnsi="Arial" w:cs="Arial"/>
                <w:sz w:val="22"/>
                <w:szCs w:val="22"/>
              </w:rPr>
              <w:br/>
            </w:r>
            <w:hyperlink r:id="rId7" w:history="1">
              <w:r w:rsidR="005243A5" w:rsidRPr="004032F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www.vlaamseprogrammeerwedstrijd.be</w:t>
              </w:r>
            </w:hyperlink>
          </w:p>
        </w:tc>
      </w:tr>
      <w:tr w:rsidR="003F6C4A" w:rsidRPr="003F6C4A" w:rsidTr="00642B4F">
        <w:trPr>
          <w:trHeight w:val="851"/>
        </w:trPr>
        <w:tc>
          <w:tcPr>
            <w:tcW w:w="2471" w:type="dxa"/>
            <w:vAlign w:val="center"/>
          </w:tcPr>
          <w:p w:rsidR="003F6C4A" w:rsidRPr="003F6C4A" w:rsidRDefault="00AD57A2" w:rsidP="00642B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3F6C4A" w:rsidRPr="003F6C4A">
              <w:rPr>
                <w:rFonts w:ascii="Arial" w:hAnsi="Arial" w:cs="Arial"/>
                <w:sz w:val="22"/>
                <w:szCs w:val="22"/>
              </w:rPr>
              <w:t>-03-201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3F6C4A" w:rsidRDefault="003F6C4A" w:rsidP="00642B4F">
            <w:pPr>
              <w:rPr>
                <w:rFonts w:ascii="Arial" w:hAnsi="Arial" w:cs="Arial"/>
                <w:sz w:val="22"/>
                <w:szCs w:val="22"/>
              </w:rPr>
            </w:pPr>
            <w:r w:rsidRPr="003F6C4A">
              <w:rPr>
                <w:rFonts w:ascii="Arial" w:hAnsi="Arial" w:cs="Arial"/>
                <w:sz w:val="22"/>
                <w:szCs w:val="22"/>
              </w:rPr>
              <w:t xml:space="preserve">verplichte aanwezigheid ganse dag: Infosessies campus Schoonmeersen + aansluitend </w:t>
            </w:r>
            <w:proofErr w:type="spellStart"/>
            <w:r w:rsidRPr="003F6C4A">
              <w:rPr>
                <w:rFonts w:ascii="Arial" w:hAnsi="Arial" w:cs="Arial"/>
                <w:sz w:val="22"/>
                <w:szCs w:val="22"/>
              </w:rPr>
              <w:t>Jobevent</w:t>
            </w:r>
            <w:proofErr w:type="spellEnd"/>
          </w:p>
          <w:p w:rsidR="00C21402" w:rsidRPr="003F6C4A" w:rsidRDefault="00C21402" w:rsidP="00C21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(verplichting geldt niet voor TILE-studenten)</w:t>
            </w:r>
          </w:p>
        </w:tc>
      </w:tr>
      <w:tr w:rsidR="003F6C4A" w:rsidRPr="003F6C4A" w:rsidTr="00FC3EC9">
        <w:trPr>
          <w:trHeight w:val="851"/>
        </w:trPr>
        <w:tc>
          <w:tcPr>
            <w:tcW w:w="2471" w:type="dxa"/>
            <w:vAlign w:val="center"/>
          </w:tcPr>
          <w:p w:rsidR="004E3C59" w:rsidRPr="003F6C4A" w:rsidRDefault="00AD57A2" w:rsidP="00E6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02-04</w:t>
            </w:r>
            <w:r w:rsidR="00FC3EC9" w:rsidRPr="003F6C4A">
              <w:rPr>
                <w:rFonts w:ascii="Arial" w:hAnsi="Arial" w:cs="Arial"/>
                <w:sz w:val="22"/>
                <w:szCs w:val="22"/>
              </w:rPr>
              <w:t>-</w:t>
            </w:r>
            <w:r w:rsidR="00134F0F" w:rsidRPr="003F6C4A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4E3C59" w:rsidRPr="003F6C4A" w:rsidRDefault="00562A16" w:rsidP="00E61549">
            <w:pPr>
              <w:rPr>
                <w:rFonts w:ascii="Arial" w:hAnsi="Arial" w:cs="Arial"/>
                <w:sz w:val="22"/>
                <w:szCs w:val="22"/>
              </w:rPr>
            </w:pPr>
            <w:r w:rsidRPr="003F6C4A">
              <w:rPr>
                <w:rFonts w:ascii="Arial" w:hAnsi="Arial" w:cs="Arial"/>
                <w:sz w:val="22"/>
                <w:szCs w:val="22"/>
              </w:rPr>
              <w:t>a</w:t>
            </w:r>
            <w:r w:rsidR="000B122B" w:rsidRPr="003F6C4A">
              <w:rPr>
                <w:rFonts w:ascii="Arial" w:hAnsi="Arial" w:cs="Arial"/>
                <w:sz w:val="22"/>
                <w:szCs w:val="22"/>
              </w:rPr>
              <w:t>fstudeerbeurs van de Associatie Universiteit Gent in ICC Gent</w:t>
            </w:r>
            <w:r w:rsidR="000B122B" w:rsidRPr="003F6C4A">
              <w:rPr>
                <w:rFonts w:ascii="Arial" w:hAnsi="Arial" w:cs="Arial"/>
                <w:sz w:val="22"/>
                <w:szCs w:val="22"/>
              </w:rPr>
              <w:br/>
            </w:r>
            <w:hyperlink r:id="rId8" w:history="1">
              <w:r w:rsidR="000B122B" w:rsidRPr="003F6C4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http://afstudeerbeurs.augent.be/</w:t>
              </w:r>
            </w:hyperlink>
          </w:p>
        </w:tc>
      </w:tr>
      <w:tr w:rsidR="000B122B" w:rsidRPr="00215088" w:rsidTr="00FC3EC9">
        <w:trPr>
          <w:trHeight w:val="851"/>
        </w:trPr>
        <w:tc>
          <w:tcPr>
            <w:tcW w:w="2471" w:type="dxa"/>
            <w:vAlign w:val="center"/>
          </w:tcPr>
          <w:p w:rsidR="000B122B" w:rsidRPr="00215088" w:rsidRDefault="00AD57A2" w:rsidP="00E6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925CFD">
              <w:rPr>
                <w:rFonts w:ascii="Arial" w:hAnsi="Arial" w:cs="Arial"/>
                <w:sz w:val="22"/>
                <w:szCs w:val="22"/>
              </w:rPr>
              <w:t>-04</w:t>
            </w:r>
            <w:r w:rsidR="00FC3EC9" w:rsidRPr="00215088">
              <w:rPr>
                <w:rFonts w:ascii="Arial" w:hAnsi="Arial" w:cs="Arial"/>
                <w:sz w:val="22"/>
                <w:szCs w:val="22"/>
              </w:rPr>
              <w:t>-</w:t>
            </w:r>
            <w:r w:rsidR="00134F0F" w:rsidRPr="00215088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0B122B" w:rsidRPr="00215088" w:rsidRDefault="00925CFD" w:rsidP="00E847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Paasmaandag</w:t>
            </w:r>
          </w:p>
        </w:tc>
      </w:tr>
      <w:tr w:rsidR="004E3C59" w:rsidRPr="00215088" w:rsidTr="00FC3EC9">
        <w:trPr>
          <w:trHeight w:val="851"/>
        </w:trPr>
        <w:tc>
          <w:tcPr>
            <w:tcW w:w="2471" w:type="dxa"/>
            <w:vAlign w:val="center"/>
          </w:tcPr>
          <w:p w:rsidR="004E3C59" w:rsidRPr="00215088" w:rsidRDefault="003F6C4A" w:rsidP="00E6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="00FC3EC9" w:rsidRPr="00215088">
              <w:rPr>
                <w:rFonts w:ascii="Arial" w:hAnsi="Arial" w:cs="Arial"/>
                <w:sz w:val="22"/>
                <w:szCs w:val="22"/>
              </w:rPr>
              <w:t>-</w:t>
            </w:r>
            <w:r w:rsidR="004E3C59" w:rsidRPr="00215088">
              <w:rPr>
                <w:rFonts w:ascii="Arial" w:hAnsi="Arial" w:cs="Arial"/>
                <w:sz w:val="22"/>
                <w:szCs w:val="22"/>
              </w:rPr>
              <w:t>05</w:t>
            </w:r>
            <w:r w:rsidR="00FC3EC9" w:rsidRPr="00215088">
              <w:rPr>
                <w:rFonts w:ascii="Arial" w:hAnsi="Arial" w:cs="Arial"/>
                <w:sz w:val="22"/>
                <w:szCs w:val="22"/>
              </w:rPr>
              <w:t>-</w:t>
            </w:r>
            <w:r w:rsidR="004E3C59" w:rsidRPr="00215088">
              <w:rPr>
                <w:rFonts w:ascii="Arial" w:hAnsi="Arial" w:cs="Arial"/>
                <w:sz w:val="22"/>
                <w:szCs w:val="22"/>
              </w:rPr>
              <w:t>201</w:t>
            </w:r>
            <w:r w:rsidR="00AD57A2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4E3C59" w:rsidRPr="00215088" w:rsidRDefault="003F6C4A" w:rsidP="00E6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Dag van de Arbeid</w:t>
            </w:r>
          </w:p>
        </w:tc>
      </w:tr>
      <w:tr w:rsidR="0016454F" w:rsidRPr="00215088" w:rsidTr="00E61549">
        <w:trPr>
          <w:trHeight w:val="851"/>
        </w:trPr>
        <w:tc>
          <w:tcPr>
            <w:tcW w:w="2471" w:type="dxa"/>
            <w:vAlign w:val="center"/>
          </w:tcPr>
          <w:p w:rsidR="0016454F" w:rsidRPr="00215088" w:rsidRDefault="00AD57A2" w:rsidP="00E615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="00215088" w:rsidRPr="00215088">
              <w:rPr>
                <w:rFonts w:ascii="Arial" w:hAnsi="Arial" w:cs="Arial"/>
                <w:sz w:val="22"/>
                <w:szCs w:val="22"/>
              </w:rPr>
              <w:t>-05-201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16454F" w:rsidRPr="00215088" w:rsidRDefault="003F6C4A" w:rsidP="00E615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Hemelvaart</w:t>
            </w:r>
          </w:p>
        </w:tc>
      </w:tr>
      <w:tr w:rsidR="00E37396" w:rsidRPr="00FC3EC9" w:rsidTr="00FC3EC9">
        <w:trPr>
          <w:trHeight w:val="851"/>
        </w:trPr>
        <w:tc>
          <w:tcPr>
            <w:tcW w:w="2471" w:type="dxa"/>
            <w:vAlign w:val="center"/>
          </w:tcPr>
          <w:p w:rsidR="00E37396" w:rsidRDefault="00AD57A2" w:rsidP="004913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10-06</w:t>
            </w:r>
            <w:r w:rsidR="00E37396">
              <w:rPr>
                <w:rFonts w:ascii="Arial" w:hAnsi="Arial" w:cs="Arial"/>
                <w:sz w:val="22"/>
                <w:szCs w:val="22"/>
              </w:rPr>
              <w:t>-201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E37396" w:rsidRDefault="00E37396" w:rsidP="0013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Pinkstermaandag</w:t>
            </w:r>
          </w:p>
        </w:tc>
      </w:tr>
      <w:tr w:rsidR="00134F0F" w:rsidRPr="00FC3EC9" w:rsidTr="00FC3EC9">
        <w:trPr>
          <w:trHeight w:val="851"/>
        </w:trPr>
        <w:tc>
          <w:tcPr>
            <w:tcW w:w="2471" w:type="dxa"/>
            <w:vAlign w:val="center"/>
          </w:tcPr>
          <w:p w:rsidR="00134F0F" w:rsidRDefault="00AD57A2" w:rsidP="004913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24-05-2019</w:t>
            </w:r>
          </w:p>
          <w:p w:rsidR="00134F0F" w:rsidRDefault="00AD57A2" w:rsidP="004913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31-05</w:t>
            </w:r>
            <w:r w:rsidR="00134F0F">
              <w:rPr>
                <w:rFonts w:ascii="Arial" w:hAnsi="Arial" w:cs="Arial"/>
                <w:sz w:val="22"/>
                <w:szCs w:val="22"/>
              </w:rPr>
              <w:t>-201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43" w:type="dxa"/>
            <w:vAlign w:val="center"/>
          </w:tcPr>
          <w:p w:rsidR="00134F0F" w:rsidRDefault="00134F0F" w:rsidP="0013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FC3EC9">
              <w:rPr>
                <w:rFonts w:ascii="Arial" w:hAnsi="Arial" w:cs="Arial"/>
                <w:sz w:val="22"/>
                <w:szCs w:val="22"/>
              </w:rPr>
              <w:t xml:space="preserve">inde stage voor studenten zonder </w:t>
            </w:r>
            <w:r>
              <w:rPr>
                <w:rFonts w:ascii="Arial" w:hAnsi="Arial" w:cs="Arial"/>
                <w:sz w:val="22"/>
                <w:szCs w:val="22"/>
              </w:rPr>
              <w:t>IP-project</w:t>
            </w:r>
          </w:p>
          <w:p w:rsidR="00134F0F" w:rsidRDefault="00134F0F" w:rsidP="00134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FC3EC9">
              <w:rPr>
                <w:rFonts w:ascii="Arial" w:hAnsi="Arial" w:cs="Arial"/>
                <w:sz w:val="22"/>
                <w:szCs w:val="22"/>
              </w:rPr>
              <w:t xml:space="preserve">inde stage voor studenten </w:t>
            </w:r>
            <w:r>
              <w:rPr>
                <w:rFonts w:ascii="Arial" w:hAnsi="Arial" w:cs="Arial"/>
                <w:sz w:val="22"/>
                <w:szCs w:val="22"/>
              </w:rPr>
              <w:t>met</w:t>
            </w:r>
            <w:r w:rsidRPr="00FC3EC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IP-project</w:t>
            </w:r>
          </w:p>
        </w:tc>
      </w:tr>
      <w:tr w:rsidR="001E684A" w:rsidRPr="00FC3EC9" w:rsidTr="00FC3EC9">
        <w:trPr>
          <w:trHeight w:val="851"/>
        </w:trPr>
        <w:tc>
          <w:tcPr>
            <w:tcW w:w="2471" w:type="dxa"/>
          </w:tcPr>
          <w:p w:rsidR="0016454F" w:rsidRPr="00715D31" w:rsidRDefault="0016454F" w:rsidP="001645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8251A" w:rsidRPr="003F6C4A" w:rsidRDefault="003F6C4A" w:rsidP="00497E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6C4A">
              <w:rPr>
                <w:rFonts w:ascii="Arial" w:hAnsi="Arial" w:cs="Arial"/>
                <w:sz w:val="22"/>
                <w:szCs w:val="22"/>
              </w:rPr>
              <w:t>29</w:t>
            </w:r>
            <w:r w:rsidR="00FC3EC9" w:rsidRPr="003F6C4A">
              <w:rPr>
                <w:rFonts w:ascii="Arial" w:hAnsi="Arial" w:cs="Arial"/>
                <w:sz w:val="22"/>
                <w:szCs w:val="22"/>
              </w:rPr>
              <w:t>-</w:t>
            </w:r>
            <w:r w:rsidR="00B54614" w:rsidRPr="003F6C4A">
              <w:rPr>
                <w:rFonts w:ascii="Arial" w:hAnsi="Arial" w:cs="Arial"/>
                <w:sz w:val="22"/>
                <w:szCs w:val="22"/>
              </w:rPr>
              <w:t>05</w:t>
            </w:r>
            <w:r w:rsidR="00FC3EC9" w:rsidRPr="003F6C4A">
              <w:rPr>
                <w:rFonts w:ascii="Arial" w:hAnsi="Arial" w:cs="Arial"/>
                <w:sz w:val="22"/>
                <w:szCs w:val="22"/>
              </w:rPr>
              <w:t>-</w:t>
            </w:r>
            <w:r w:rsidR="00AD57A2">
              <w:rPr>
                <w:rFonts w:ascii="Arial" w:hAnsi="Arial" w:cs="Arial"/>
                <w:sz w:val="22"/>
                <w:szCs w:val="22"/>
              </w:rPr>
              <w:t>2019</w:t>
            </w:r>
            <w:r w:rsidR="0016454F" w:rsidRPr="003F6C4A">
              <w:rPr>
                <w:rFonts w:ascii="Arial" w:hAnsi="Arial" w:cs="Arial"/>
                <w:sz w:val="22"/>
                <w:szCs w:val="22"/>
              </w:rPr>
              <w:t xml:space="preserve"> (12u)</w:t>
            </w:r>
          </w:p>
          <w:p w:rsidR="001E684A" w:rsidRPr="00715D31" w:rsidRDefault="003F6C4A" w:rsidP="001645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6C4A">
              <w:rPr>
                <w:rFonts w:ascii="Arial" w:hAnsi="Arial" w:cs="Arial"/>
                <w:sz w:val="22"/>
                <w:szCs w:val="22"/>
              </w:rPr>
              <w:t>05-06</w:t>
            </w:r>
            <w:r w:rsidR="00FC3EC9" w:rsidRPr="003F6C4A">
              <w:rPr>
                <w:rFonts w:ascii="Arial" w:hAnsi="Arial" w:cs="Arial"/>
                <w:sz w:val="22"/>
                <w:szCs w:val="22"/>
              </w:rPr>
              <w:t>-</w:t>
            </w:r>
            <w:r w:rsidR="00AD57A2">
              <w:rPr>
                <w:rFonts w:ascii="Arial" w:hAnsi="Arial" w:cs="Arial"/>
                <w:sz w:val="22"/>
                <w:szCs w:val="22"/>
              </w:rPr>
              <w:t>2019</w:t>
            </w:r>
            <w:r w:rsidR="00497E4A" w:rsidRPr="003F6C4A">
              <w:rPr>
                <w:rFonts w:ascii="Arial" w:hAnsi="Arial" w:cs="Arial"/>
                <w:sz w:val="22"/>
                <w:szCs w:val="22"/>
              </w:rPr>
              <w:t xml:space="preserve"> (12u)</w:t>
            </w:r>
          </w:p>
        </w:tc>
        <w:tc>
          <w:tcPr>
            <w:tcW w:w="6743" w:type="dxa"/>
            <w:vAlign w:val="center"/>
          </w:tcPr>
          <w:p w:rsidR="0016454F" w:rsidRDefault="0016454F" w:rsidP="0016454F">
            <w:pPr>
              <w:rPr>
                <w:rFonts w:ascii="Arial" w:hAnsi="Arial" w:cs="Arial"/>
                <w:sz w:val="22"/>
                <w:szCs w:val="22"/>
              </w:rPr>
            </w:pPr>
          </w:p>
          <w:p w:rsidR="001E684A" w:rsidRPr="0016454F" w:rsidRDefault="00497E4A" w:rsidP="0016454F">
            <w:pPr>
              <w:rPr>
                <w:rFonts w:ascii="Arial" w:hAnsi="Arial" w:cs="Arial"/>
                <w:sz w:val="22"/>
                <w:szCs w:val="22"/>
              </w:rPr>
            </w:pPr>
            <w:r w:rsidRPr="0016454F">
              <w:rPr>
                <w:rFonts w:ascii="Arial" w:hAnsi="Arial" w:cs="Arial"/>
                <w:sz w:val="22"/>
                <w:szCs w:val="22"/>
              </w:rPr>
              <w:t xml:space="preserve">studenten met stage </w:t>
            </w:r>
            <w:r w:rsidR="0008251A" w:rsidRPr="0016454F">
              <w:rPr>
                <w:rFonts w:ascii="Arial" w:hAnsi="Arial" w:cs="Arial"/>
                <w:sz w:val="22"/>
                <w:szCs w:val="22"/>
              </w:rPr>
              <w:t>t</w:t>
            </w:r>
            <w:r w:rsidR="00FC3EC9" w:rsidRPr="0016454F">
              <w:rPr>
                <w:rFonts w:ascii="Arial" w:hAnsi="Arial" w:cs="Arial"/>
                <w:sz w:val="22"/>
                <w:szCs w:val="22"/>
              </w:rPr>
              <w:t>.</w:t>
            </w:r>
            <w:r w:rsidR="0008251A" w:rsidRPr="0016454F">
              <w:rPr>
                <w:rFonts w:ascii="Arial" w:hAnsi="Arial" w:cs="Arial"/>
                <w:sz w:val="22"/>
                <w:szCs w:val="22"/>
              </w:rPr>
              <w:t>e</w:t>
            </w:r>
            <w:r w:rsidR="00FC3EC9" w:rsidRPr="0016454F">
              <w:rPr>
                <w:rFonts w:ascii="Arial" w:hAnsi="Arial" w:cs="Arial"/>
                <w:sz w:val="22"/>
                <w:szCs w:val="22"/>
              </w:rPr>
              <w:t>.</w:t>
            </w:r>
            <w:r w:rsidR="0008251A" w:rsidRPr="0016454F">
              <w:rPr>
                <w:rFonts w:ascii="Arial" w:hAnsi="Arial" w:cs="Arial"/>
                <w:sz w:val="22"/>
                <w:szCs w:val="22"/>
              </w:rPr>
              <w:t>m</w:t>
            </w:r>
            <w:r w:rsidR="00052F3A">
              <w:rPr>
                <w:rFonts w:ascii="Arial" w:hAnsi="Arial" w:cs="Arial"/>
                <w:sz w:val="22"/>
                <w:szCs w:val="22"/>
              </w:rPr>
              <w:t>. 24</w:t>
            </w:r>
            <w:r w:rsidR="00FC3EC9" w:rsidRPr="0016454F">
              <w:rPr>
                <w:rFonts w:ascii="Arial" w:hAnsi="Arial" w:cs="Arial"/>
                <w:sz w:val="22"/>
                <w:szCs w:val="22"/>
              </w:rPr>
              <w:t>-</w:t>
            </w:r>
            <w:r w:rsidR="0008251A" w:rsidRPr="0016454F">
              <w:rPr>
                <w:rFonts w:ascii="Arial" w:hAnsi="Arial" w:cs="Arial"/>
                <w:sz w:val="22"/>
                <w:szCs w:val="22"/>
              </w:rPr>
              <w:t>05</w:t>
            </w:r>
            <w:r w:rsidR="00052F3A">
              <w:rPr>
                <w:rFonts w:ascii="Arial" w:hAnsi="Arial" w:cs="Arial"/>
                <w:sz w:val="22"/>
                <w:szCs w:val="22"/>
              </w:rPr>
              <w:t>-2019</w:t>
            </w:r>
          </w:p>
          <w:p w:rsidR="00134F0F" w:rsidRDefault="00E61549" w:rsidP="001645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stude</w:t>
            </w:r>
            <w:r w:rsidR="00052F3A">
              <w:rPr>
                <w:rFonts w:ascii="Arial" w:hAnsi="Arial" w:cs="Arial"/>
                <w:sz w:val="22"/>
                <w:szCs w:val="22"/>
              </w:rPr>
              <w:t>nten met stage t.e.m. 31-05-2019</w:t>
            </w:r>
          </w:p>
          <w:p w:rsidR="00497E4A" w:rsidRPr="0016454F" w:rsidRDefault="00497E4A" w:rsidP="0016454F">
            <w:pPr>
              <w:rPr>
                <w:rFonts w:ascii="Arial" w:hAnsi="Arial" w:cs="Arial"/>
                <w:sz w:val="22"/>
                <w:szCs w:val="22"/>
              </w:rPr>
            </w:pPr>
          </w:p>
          <w:p w:rsidR="00562A16" w:rsidRDefault="003E73A1" w:rsidP="001645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134F0F" w:rsidRPr="0016454F">
              <w:rPr>
                <w:rFonts w:ascii="Arial" w:hAnsi="Arial" w:cs="Arial"/>
                <w:sz w:val="22"/>
                <w:szCs w:val="22"/>
              </w:rPr>
              <w:t xml:space="preserve">nleveren stageverslag op het studentensecretariaat </w:t>
            </w:r>
            <w:r w:rsidR="00715D31">
              <w:rPr>
                <w:rFonts w:ascii="Arial" w:hAnsi="Arial" w:cs="Arial"/>
                <w:sz w:val="22"/>
                <w:szCs w:val="22"/>
              </w:rPr>
              <w:t>van je campus</w:t>
            </w:r>
          </w:p>
          <w:p w:rsidR="00E61549" w:rsidRPr="00E61549" w:rsidRDefault="003F6C4A" w:rsidP="0016454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Vergeet de handteken</w:t>
            </w:r>
            <w:r w:rsidR="00E61549" w:rsidRPr="00E61549">
              <w:rPr>
                <w:rFonts w:ascii="Arial" w:hAnsi="Arial" w:cs="Arial"/>
                <w:b/>
                <w:sz w:val="22"/>
                <w:szCs w:val="22"/>
              </w:rPr>
              <w:t>lijst niet te tekenen.</w:t>
            </w:r>
          </w:p>
        </w:tc>
      </w:tr>
    </w:tbl>
    <w:p w:rsidR="0049138B" w:rsidRDefault="0049138B" w:rsidP="00B34D87">
      <w:pPr>
        <w:pStyle w:val="Plattetekst3"/>
        <w:rPr>
          <w:lang w:val="nl-NL"/>
        </w:rPr>
      </w:pPr>
    </w:p>
    <w:p w:rsidR="0049138B" w:rsidRDefault="0049138B" w:rsidP="00B34D87">
      <w:pPr>
        <w:pStyle w:val="Plattetekst3"/>
        <w:rPr>
          <w:lang w:val="nl-NL"/>
        </w:rPr>
      </w:pPr>
    </w:p>
    <w:sectPr w:rsidR="0049138B" w:rsidSect="00905ABE">
      <w:headerReference w:type="default" r:id="rId9"/>
      <w:footerReference w:type="default" r:id="rId10"/>
      <w:pgSz w:w="12240" w:h="15840"/>
      <w:pgMar w:top="318" w:right="1134" w:bottom="1418" w:left="18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6E6" w:rsidRDefault="000256E6">
      <w:r>
        <w:separator/>
      </w:r>
    </w:p>
  </w:endnote>
  <w:endnote w:type="continuationSeparator" w:id="0">
    <w:p w:rsidR="000256E6" w:rsidRDefault="0002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">
    <w:altName w:val="Vrinda"/>
    <w:charset w:val="00"/>
    <w:family w:val="swiss"/>
    <w:pitch w:val="variable"/>
    <w:sig w:usb0="00000003" w:usb1="1000004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549" w:rsidRPr="00FD70D0" w:rsidRDefault="00E61549" w:rsidP="00E039DF">
    <w:pPr>
      <w:pStyle w:val="Voettekst"/>
      <w:ind w:right="-1"/>
    </w:pPr>
  </w:p>
  <w:p w:rsidR="00E61549" w:rsidRPr="00951211" w:rsidRDefault="00E61549" w:rsidP="009512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6E6" w:rsidRDefault="000256E6">
      <w:r>
        <w:separator/>
      </w:r>
    </w:p>
  </w:footnote>
  <w:footnote w:type="continuationSeparator" w:id="0">
    <w:p w:rsidR="000256E6" w:rsidRDefault="0002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549" w:rsidRDefault="00E61549" w:rsidP="0001729F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62848" behindDoc="1" locked="0" layoutInCell="1" allowOverlap="1" wp14:anchorId="3D980B95" wp14:editId="0D012CA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267200" cy="288000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G_HoGent_zwa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200" cy="28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1549" w:rsidRDefault="00E61549">
    <w:pPr>
      <w:pStyle w:val="Koptekst"/>
    </w:pPr>
  </w:p>
  <w:p w:rsidR="00E61549" w:rsidRDefault="00E61549">
    <w:pPr>
      <w:pStyle w:val="Koptekst"/>
    </w:pPr>
  </w:p>
  <w:p w:rsidR="00E61549" w:rsidRDefault="00E6154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8A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F075C8"/>
    <w:multiLevelType w:val="singleLevel"/>
    <w:tmpl w:val="8DDE0D9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773A4D"/>
    <w:multiLevelType w:val="singleLevel"/>
    <w:tmpl w:val="9FD2EAB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5AE5B83"/>
    <w:multiLevelType w:val="singleLevel"/>
    <w:tmpl w:val="D7A8D01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113259"/>
    <w:multiLevelType w:val="hybridMultilevel"/>
    <w:tmpl w:val="669E174E"/>
    <w:lvl w:ilvl="0" w:tplc="17428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2184"/>
    <w:multiLevelType w:val="singleLevel"/>
    <w:tmpl w:val="06FE899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5590145"/>
    <w:multiLevelType w:val="singleLevel"/>
    <w:tmpl w:val="B1E40BF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46B22CE"/>
    <w:multiLevelType w:val="singleLevel"/>
    <w:tmpl w:val="5F0A5EC0"/>
    <w:lvl w:ilvl="0">
      <w:numFmt w:val="bullet"/>
      <w:lvlText w:val=""/>
      <w:lvlJc w:val="left"/>
      <w:pPr>
        <w:tabs>
          <w:tab w:val="num" w:pos="705"/>
        </w:tabs>
        <w:ind w:left="705" w:hanging="705"/>
      </w:pPr>
      <w:rPr>
        <w:rFonts w:ascii="Marlett" w:hAnsi="Marlett" w:hint="default"/>
      </w:rPr>
    </w:lvl>
  </w:abstractNum>
  <w:abstractNum w:abstractNumId="8" w15:restartNumberingAfterBreak="0">
    <w:nsid w:val="3B987880"/>
    <w:multiLevelType w:val="singleLevel"/>
    <w:tmpl w:val="0D64302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C084DC6"/>
    <w:multiLevelType w:val="singleLevel"/>
    <w:tmpl w:val="B52835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4F82B7B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365BB8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CD729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94136F"/>
    <w:multiLevelType w:val="singleLevel"/>
    <w:tmpl w:val="662633BC"/>
    <w:lvl w:ilvl="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4" w15:restartNumberingAfterBreak="0">
    <w:nsid w:val="4B1A6B87"/>
    <w:multiLevelType w:val="singleLevel"/>
    <w:tmpl w:val="C92AC44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3646598"/>
    <w:multiLevelType w:val="singleLevel"/>
    <w:tmpl w:val="090ED602"/>
    <w:lvl w:ilvl="0">
      <w:start w:val="1"/>
      <w:numFmt w:val="decimal"/>
      <w:pStyle w:val="Kop2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E215213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0C1F6E"/>
    <w:multiLevelType w:val="singleLevel"/>
    <w:tmpl w:val="E80CC7B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0CB1331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44C0E33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AC21AC"/>
    <w:multiLevelType w:val="singleLevel"/>
    <w:tmpl w:val="811C7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9E96055"/>
    <w:multiLevelType w:val="singleLevel"/>
    <w:tmpl w:val="C8003D1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9EE188D"/>
    <w:multiLevelType w:val="singleLevel"/>
    <w:tmpl w:val="1D56E3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6706D8D"/>
    <w:multiLevelType w:val="singleLevel"/>
    <w:tmpl w:val="0BF2852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6F600FF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CAC34DB"/>
    <w:multiLevelType w:val="singleLevel"/>
    <w:tmpl w:val="5F0A5EC0"/>
    <w:lvl w:ilvl="0">
      <w:numFmt w:val="bullet"/>
      <w:lvlText w:val=""/>
      <w:lvlJc w:val="left"/>
      <w:pPr>
        <w:tabs>
          <w:tab w:val="num" w:pos="705"/>
        </w:tabs>
        <w:ind w:left="705" w:hanging="705"/>
      </w:pPr>
      <w:rPr>
        <w:rFonts w:ascii="Marlett" w:hAnsi="Marlett" w:hint="default"/>
      </w:rPr>
    </w:lvl>
  </w:abstractNum>
  <w:abstractNum w:abstractNumId="26" w15:restartNumberingAfterBreak="0">
    <w:nsid w:val="7FB51219"/>
    <w:multiLevelType w:val="singleLevel"/>
    <w:tmpl w:val="A68CB3D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14"/>
  </w:num>
  <w:num w:numId="7">
    <w:abstractNumId w:val="2"/>
  </w:num>
  <w:num w:numId="8">
    <w:abstractNumId w:val="23"/>
  </w:num>
  <w:num w:numId="9">
    <w:abstractNumId w:val="21"/>
  </w:num>
  <w:num w:numId="10">
    <w:abstractNumId w:val="9"/>
  </w:num>
  <w:num w:numId="11">
    <w:abstractNumId w:val="20"/>
  </w:num>
  <w:num w:numId="12">
    <w:abstractNumId w:val="22"/>
  </w:num>
  <w:num w:numId="13">
    <w:abstractNumId w:val="16"/>
  </w:num>
  <w:num w:numId="14">
    <w:abstractNumId w:val="15"/>
  </w:num>
  <w:num w:numId="15">
    <w:abstractNumId w:val="10"/>
  </w:num>
  <w:num w:numId="16">
    <w:abstractNumId w:val="13"/>
  </w:num>
  <w:num w:numId="17">
    <w:abstractNumId w:val="5"/>
  </w:num>
  <w:num w:numId="18">
    <w:abstractNumId w:val="26"/>
  </w:num>
  <w:num w:numId="19">
    <w:abstractNumId w:val="12"/>
  </w:num>
  <w:num w:numId="20">
    <w:abstractNumId w:val="11"/>
  </w:num>
  <w:num w:numId="21">
    <w:abstractNumId w:val="7"/>
  </w:num>
  <w:num w:numId="22">
    <w:abstractNumId w:val="24"/>
  </w:num>
  <w:num w:numId="23">
    <w:abstractNumId w:val="19"/>
  </w:num>
  <w:num w:numId="24">
    <w:abstractNumId w:val="18"/>
  </w:num>
  <w:num w:numId="25">
    <w:abstractNumId w:val="25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7A"/>
    <w:rsid w:val="0001729F"/>
    <w:rsid w:val="000210D3"/>
    <w:rsid w:val="000256E6"/>
    <w:rsid w:val="00052F3A"/>
    <w:rsid w:val="00080916"/>
    <w:rsid w:val="00082436"/>
    <w:rsid w:val="0008251A"/>
    <w:rsid w:val="00083FD1"/>
    <w:rsid w:val="00087E02"/>
    <w:rsid w:val="00095EE6"/>
    <w:rsid w:val="000A1783"/>
    <w:rsid w:val="000A691A"/>
    <w:rsid w:val="000B122B"/>
    <w:rsid w:val="000E0054"/>
    <w:rsid w:val="000E6C0D"/>
    <w:rsid w:val="000F504C"/>
    <w:rsid w:val="00102D12"/>
    <w:rsid w:val="00116C93"/>
    <w:rsid w:val="0011703E"/>
    <w:rsid w:val="00127E32"/>
    <w:rsid w:val="0013215B"/>
    <w:rsid w:val="00134F0F"/>
    <w:rsid w:val="00143A99"/>
    <w:rsid w:val="0016454F"/>
    <w:rsid w:val="001A05A5"/>
    <w:rsid w:val="001A3FEB"/>
    <w:rsid w:val="001B79EA"/>
    <w:rsid w:val="001E684A"/>
    <w:rsid w:val="001F7E5E"/>
    <w:rsid w:val="00202C5C"/>
    <w:rsid w:val="00214AAE"/>
    <w:rsid w:val="00215088"/>
    <w:rsid w:val="00221368"/>
    <w:rsid w:val="00232690"/>
    <w:rsid w:val="002527D5"/>
    <w:rsid w:val="00257605"/>
    <w:rsid w:val="00293980"/>
    <w:rsid w:val="00294364"/>
    <w:rsid w:val="00294A1D"/>
    <w:rsid w:val="002B25C2"/>
    <w:rsid w:val="002E72D0"/>
    <w:rsid w:val="002F2449"/>
    <w:rsid w:val="00307614"/>
    <w:rsid w:val="00307C0B"/>
    <w:rsid w:val="003364F3"/>
    <w:rsid w:val="00346195"/>
    <w:rsid w:val="00354AF3"/>
    <w:rsid w:val="0036540D"/>
    <w:rsid w:val="003709EE"/>
    <w:rsid w:val="00394E57"/>
    <w:rsid w:val="003A6846"/>
    <w:rsid w:val="003E4FA0"/>
    <w:rsid w:val="003E6E9D"/>
    <w:rsid w:val="003E73A1"/>
    <w:rsid w:val="003F6C4A"/>
    <w:rsid w:val="004032F1"/>
    <w:rsid w:val="00437A82"/>
    <w:rsid w:val="00440D16"/>
    <w:rsid w:val="00473ECC"/>
    <w:rsid w:val="0049138B"/>
    <w:rsid w:val="0049257B"/>
    <w:rsid w:val="00497E4A"/>
    <w:rsid w:val="004A2ECF"/>
    <w:rsid w:val="004A768F"/>
    <w:rsid w:val="004C272B"/>
    <w:rsid w:val="004C5E59"/>
    <w:rsid w:val="004C6EF9"/>
    <w:rsid w:val="004D7124"/>
    <w:rsid w:val="004E3C59"/>
    <w:rsid w:val="0052428C"/>
    <w:rsid w:val="005243A5"/>
    <w:rsid w:val="00527BAA"/>
    <w:rsid w:val="00530EB0"/>
    <w:rsid w:val="00560099"/>
    <w:rsid w:val="00562A16"/>
    <w:rsid w:val="00574327"/>
    <w:rsid w:val="00584DB6"/>
    <w:rsid w:val="0059031D"/>
    <w:rsid w:val="005C4422"/>
    <w:rsid w:val="005D2E47"/>
    <w:rsid w:val="005D46F3"/>
    <w:rsid w:val="005F0BFC"/>
    <w:rsid w:val="005F6B28"/>
    <w:rsid w:val="00607C08"/>
    <w:rsid w:val="00610B0F"/>
    <w:rsid w:val="006175D4"/>
    <w:rsid w:val="0062526D"/>
    <w:rsid w:val="00687A0A"/>
    <w:rsid w:val="0069653B"/>
    <w:rsid w:val="006B5FEE"/>
    <w:rsid w:val="006E1222"/>
    <w:rsid w:val="006F68AA"/>
    <w:rsid w:val="00703EF6"/>
    <w:rsid w:val="0070417A"/>
    <w:rsid w:val="00715D31"/>
    <w:rsid w:val="00743C71"/>
    <w:rsid w:val="00773DC0"/>
    <w:rsid w:val="00780320"/>
    <w:rsid w:val="007D1934"/>
    <w:rsid w:val="007E1C87"/>
    <w:rsid w:val="007E38A7"/>
    <w:rsid w:val="008023A1"/>
    <w:rsid w:val="00812E6E"/>
    <w:rsid w:val="00813F09"/>
    <w:rsid w:val="008214D6"/>
    <w:rsid w:val="0084075B"/>
    <w:rsid w:val="00847B75"/>
    <w:rsid w:val="00855400"/>
    <w:rsid w:val="00866474"/>
    <w:rsid w:val="008A2BA5"/>
    <w:rsid w:val="008D6748"/>
    <w:rsid w:val="008F214A"/>
    <w:rsid w:val="008F2462"/>
    <w:rsid w:val="00905ABE"/>
    <w:rsid w:val="009255B2"/>
    <w:rsid w:val="00925CFD"/>
    <w:rsid w:val="0093079A"/>
    <w:rsid w:val="00935388"/>
    <w:rsid w:val="00951211"/>
    <w:rsid w:val="00967D6B"/>
    <w:rsid w:val="00982562"/>
    <w:rsid w:val="00993063"/>
    <w:rsid w:val="009A15EE"/>
    <w:rsid w:val="009D6F33"/>
    <w:rsid w:val="009E0A1E"/>
    <w:rsid w:val="00A1764E"/>
    <w:rsid w:val="00A35B23"/>
    <w:rsid w:val="00A61150"/>
    <w:rsid w:val="00A7394C"/>
    <w:rsid w:val="00A755BA"/>
    <w:rsid w:val="00A94F3B"/>
    <w:rsid w:val="00AA11B3"/>
    <w:rsid w:val="00AD57A2"/>
    <w:rsid w:val="00B24F19"/>
    <w:rsid w:val="00B34D87"/>
    <w:rsid w:val="00B54614"/>
    <w:rsid w:val="00B62FE4"/>
    <w:rsid w:val="00B656B2"/>
    <w:rsid w:val="00B674E8"/>
    <w:rsid w:val="00B761F1"/>
    <w:rsid w:val="00B81467"/>
    <w:rsid w:val="00B84FD5"/>
    <w:rsid w:val="00B91DE8"/>
    <w:rsid w:val="00BA4F6E"/>
    <w:rsid w:val="00BA670B"/>
    <w:rsid w:val="00BC1B25"/>
    <w:rsid w:val="00BC38C2"/>
    <w:rsid w:val="00BC7531"/>
    <w:rsid w:val="00BD01B2"/>
    <w:rsid w:val="00BE281C"/>
    <w:rsid w:val="00C04E33"/>
    <w:rsid w:val="00C063F3"/>
    <w:rsid w:val="00C11C08"/>
    <w:rsid w:val="00C21402"/>
    <w:rsid w:val="00C23C90"/>
    <w:rsid w:val="00C27533"/>
    <w:rsid w:val="00C4528D"/>
    <w:rsid w:val="00C6407B"/>
    <w:rsid w:val="00C64798"/>
    <w:rsid w:val="00C81B63"/>
    <w:rsid w:val="00C939E7"/>
    <w:rsid w:val="00CA5497"/>
    <w:rsid w:val="00CA62A9"/>
    <w:rsid w:val="00CB54A7"/>
    <w:rsid w:val="00CC3BCD"/>
    <w:rsid w:val="00D03EFD"/>
    <w:rsid w:val="00D06A11"/>
    <w:rsid w:val="00D2016D"/>
    <w:rsid w:val="00D31B23"/>
    <w:rsid w:val="00D54739"/>
    <w:rsid w:val="00D62F5F"/>
    <w:rsid w:val="00D66788"/>
    <w:rsid w:val="00DB5178"/>
    <w:rsid w:val="00DE0AB6"/>
    <w:rsid w:val="00E0137A"/>
    <w:rsid w:val="00E039DF"/>
    <w:rsid w:val="00E20F32"/>
    <w:rsid w:val="00E21D66"/>
    <w:rsid w:val="00E26497"/>
    <w:rsid w:val="00E27D13"/>
    <w:rsid w:val="00E31E24"/>
    <w:rsid w:val="00E37396"/>
    <w:rsid w:val="00E5640C"/>
    <w:rsid w:val="00E61549"/>
    <w:rsid w:val="00E7120D"/>
    <w:rsid w:val="00E8475E"/>
    <w:rsid w:val="00E84F25"/>
    <w:rsid w:val="00EA06A6"/>
    <w:rsid w:val="00EA4F67"/>
    <w:rsid w:val="00EB79DD"/>
    <w:rsid w:val="00EC5161"/>
    <w:rsid w:val="00EE0264"/>
    <w:rsid w:val="00F02BD6"/>
    <w:rsid w:val="00F27011"/>
    <w:rsid w:val="00F445A2"/>
    <w:rsid w:val="00F605E5"/>
    <w:rsid w:val="00FA5798"/>
    <w:rsid w:val="00FA6AEC"/>
    <w:rsid w:val="00FC0913"/>
    <w:rsid w:val="00FC3EC9"/>
    <w:rsid w:val="00FD02E8"/>
    <w:rsid w:val="00FD4026"/>
    <w:rsid w:val="00FF16DD"/>
    <w:rsid w:val="00F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E70DA5"/>
  <w15:docId w15:val="{43E8F0FB-2F69-4506-98EA-7A6CE03A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94364"/>
    <w:rPr>
      <w:lang w:val="nl-NL" w:eastAsia="nl-NL"/>
    </w:rPr>
  </w:style>
  <w:style w:type="paragraph" w:styleId="Kop1">
    <w:name w:val="heading 1"/>
    <w:basedOn w:val="Standaard"/>
    <w:next w:val="Standaard"/>
    <w:qFormat/>
    <w:rsid w:val="0029436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Kop2">
    <w:name w:val="heading 2"/>
    <w:basedOn w:val="Standaard"/>
    <w:next w:val="Standaard"/>
    <w:qFormat/>
    <w:rsid w:val="00294364"/>
    <w:pPr>
      <w:keepNext/>
      <w:numPr>
        <w:numId w:val="14"/>
      </w:numPr>
      <w:outlineLvl w:val="1"/>
    </w:pPr>
    <w:rPr>
      <w:rFonts w:ascii="Arial" w:hAnsi="Arial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94364"/>
    <w:pPr>
      <w:tabs>
        <w:tab w:val="center" w:pos="4703"/>
        <w:tab w:val="right" w:pos="9406"/>
      </w:tabs>
    </w:pPr>
  </w:style>
  <w:style w:type="paragraph" w:styleId="Voettekst">
    <w:name w:val="footer"/>
    <w:basedOn w:val="Standaard"/>
    <w:rsid w:val="00294364"/>
    <w:pPr>
      <w:tabs>
        <w:tab w:val="center" w:pos="4703"/>
        <w:tab w:val="right" w:pos="9406"/>
      </w:tabs>
    </w:pPr>
  </w:style>
  <w:style w:type="character" w:styleId="Paginanummer">
    <w:name w:val="page number"/>
    <w:basedOn w:val="Standaardalinea-lettertype"/>
    <w:rsid w:val="00294364"/>
  </w:style>
  <w:style w:type="paragraph" w:styleId="Documentstructuur">
    <w:name w:val="Document Map"/>
    <w:basedOn w:val="Standaard"/>
    <w:semiHidden/>
    <w:rsid w:val="00294364"/>
    <w:pPr>
      <w:shd w:val="clear" w:color="auto" w:fill="000080"/>
    </w:pPr>
    <w:rPr>
      <w:rFonts w:ascii="Tahoma" w:hAnsi="Tahoma"/>
    </w:rPr>
  </w:style>
  <w:style w:type="paragraph" w:styleId="Plattetekst2">
    <w:name w:val="Body Text 2"/>
    <w:basedOn w:val="Standaard"/>
    <w:rsid w:val="00294364"/>
    <w:rPr>
      <w:rFonts w:ascii="ScalaSans" w:hAnsi="ScalaSans"/>
      <w:sz w:val="24"/>
    </w:rPr>
  </w:style>
  <w:style w:type="paragraph" w:styleId="Plattetekstinspringen">
    <w:name w:val="Body Text Indent"/>
    <w:basedOn w:val="Standaard"/>
    <w:rsid w:val="00294364"/>
    <w:pPr>
      <w:ind w:firstLine="2472"/>
    </w:pPr>
    <w:rPr>
      <w:rFonts w:ascii="Arial" w:hAnsi="Arial"/>
      <w:lang w:val="nl-BE"/>
    </w:rPr>
  </w:style>
  <w:style w:type="paragraph" w:styleId="Plattetekst">
    <w:name w:val="Body Text"/>
    <w:basedOn w:val="Standaard"/>
    <w:rsid w:val="00294364"/>
    <w:pPr>
      <w:tabs>
        <w:tab w:val="left" w:pos="6930"/>
      </w:tabs>
    </w:pPr>
    <w:rPr>
      <w:rFonts w:ascii="Arial" w:hAnsi="Arial"/>
      <w:lang w:val="nl-BE"/>
    </w:rPr>
  </w:style>
  <w:style w:type="paragraph" w:styleId="Plattetekst3">
    <w:name w:val="Body Text 3"/>
    <w:basedOn w:val="Standaard"/>
    <w:link w:val="Plattetekst3Char"/>
    <w:rsid w:val="00294364"/>
    <w:pPr>
      <w:jc w:val="both"/>
    </w:pPr>
    <w:rPr>
      <w:sz w:val="24"/>
      <w:lang w:val="nl-BE"/>
    </w:rPr>
  </w:style>
  <w:style w:type="paragraph" w:styleId="Plattetekstinspringen2">
    <w:name w:val="Body Text Indent 2"/>
    <w:basedOn w:val="Standaard"/>
    <w:rsid w:val="00294364"/>
    <w:pPr>
      <w:ind w:left="360"/>
      <w:jc w:val="both"/>
    </w:pPr>
    <w:rPr>
      <w:sz w:val="24"/>
      <w:lang w:val="nl-BE"/>
    </w:rPr>
  </w:style>
  <w:style w:type="character" w:styleId="Hyperlink">
    <w:name w:val="Hyperlink"/>
    <w:basedOn w:val="Standaardalinea-lettertype"/>
    <w:rsid w:val="00294364"/>
    <w:rPr>
      <w:color w:val="0000FF"/>
      <w:u w:val="single"/>
    </w:rPr>
  </w:style>
  <w:style w:type="character" w:styleId="GevolgdeHyperlink">
    <w:name w:val="FollowedHyperlink"/>
    <w:basedOn w:val="Standaardalinea-lettertype"/>
    <w:rsid w:val="001B79EA"/>
    <w:rPr>
      <w:color w:val="800080"/>
      <w:u w:val="single"/>
    </w:rPr>
  </w:style>
  <w:style w:type="table" w:styleId="Tabelraster">
    <w:name w:val="Table Grid"/>
    <w:basedOn w:val="Standaardtabel"/>
    <w:rsid w:val="001E6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36540D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rsid w:val="00F605E5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F605E5"/>
  </w:style>
  <w:style w:type="character" w:customStyle="1" w:styleId="TekstopmerkingChar">
    <w:name w:val="Tekst opmerking Char"/>
    <w:basedOn w:val="Standaardalinea-lettertype"/>
    <w:link w:val="Tekstopmerking"/>
    <w:rsid w:val="00F605E5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F605E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F605E5"/>
    <w:rPr>
      <w:b/>
      <w:bCs/>
      <w:lang w:val="nl-NL" w:eastAsia="nl-NL"/>
    </w:rPr>
  </w:style>
  <w:style w:type="paragraph" w:styleId="Lijstalinea">
    <w:name w:val="List Paragraph"/>
    <w:basedOn w:val="Standaard"/>
    <w:uiPriority w:val="34"/>
    <w:qFormat/>
    <w:rsid w:val="006F68AA"/>
    <w:pPr>
      <w:ind w:left="720"/>
      <w:contextualSpacing/>
    </w:pPr>
  </w:style>
  <w:style w:type="character" w:customStyle="1" w:styleId="Plattetekst3Char">
    <w:name w:val="Platte tekst 3 Char"/>
    <w:basedOn w:val="Standaardalinea-lettertype"/>
    <w:link w:val="Plattetekst3"/>
    <w:rsid w:val="00B34D87"/>
    <w:rPr>
      <w:sz w:val="24"/>
      <w:lang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01729F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studeerbeurs.augent.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laamseprogrammeerwedstrijd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Stages\informatica\stagedocument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stagedocument</Template>
  <TotalTime>84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Richtlijnen stagedagboek en scriptie</vt:lpstr>
    </vt:vector>
  </TitlesOfParts>
  <Company>Hogeschool Gent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Richtlijnen stagedagboek en scriptie</dc:title>
  <dc:creator>Antonia PIERREUX</dc:creator>
  <cp:lastModifiedBy>Anneleen Bekkens</cp:lastModifiedBy>
  <cp:revision>5</cp:revision>
  <cp:lastPrinted>2014-02-04T12:02:00Z</cp:lastPrinted>
  <dcterms:created xsi:type="dcterms:W3CDTF">2019-02-11T12:17:00Z</dcterms:created>
  <dcterms:modified xsi:type="dcterms:W3CDTF">2019-02-14T09:24:00Z</dcterms:modified>
</cp:coreProperties>
</file>